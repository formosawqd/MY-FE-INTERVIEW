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EE46" w14:textId="77777777" w:rsidR="00FD41F8" w:rsidRDefault="00E428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794B4F8" wp14:editId="7EEF7D0F">
                <wp:simplePos x="0" y="0"/>
                <wp:positionH relativeFrom="column">
                  <wp:posOffset>-469900</wp:posOffset>
                </wp:positionH>
                <wp:positionV relativeFrom="paragraph">
                  <wp:posOffset>-139700</wp:posOffset>
                </wp:positionV>
                <wp:extent cx="6885305" cy="589280"/>
                <wp:effectExtent l="0" t="0" r="0" b="1270"/>
                <wp:wrapNone/>
                <wp:docPr id="22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305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7C823CD0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7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</w:rPr>
                              <w:t xml:space="preserve">梁++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270AF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270AF"/>
                                <w:kern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：阿里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前端开发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实习生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4B4F8" id="_x0000_t202" coordsize="21600,21600" o:spt="202" path="m,l,21600r21600,l21600,xe">
                <v:stroke joinstyle="miter"/>
                <v:path gradientshapeok="t" o:connecttype="rect"/>
              </v:shapetype>
              <v:shape id="文本框 90" o:spid="_x0000_s1026" type="#_x0000_t202" style="position:absolute;left:0;text-align:left;margin-left:-37pt;margin-top:-11pt;width:542.15pt;height:46.4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" filled="f" stroked="f">
                <v:textbox>
                  <w:txbxContent>
                    <w:p w14:paraId="7C823CD0" w14:textId="77777777" w:rsidR="00FD41F8" w:rsidRDefault="00E428AB">
                      <w:pPr>
                        <w:pStyle w:val="a7"/>
                        <w:spacing w:before="0" w:beforeAutospacing="0" w:after="0" w:afterAutospacing="0" w:line="700" w:lineRule="exact"/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</w:rPr>
                        <w:t xml:space="preserve">梁++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5270AF"/>
                          <w:kern w:val="24"/>
                          <w:sz w:val="52"/>
                          <w:szCs w:val="5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270AF"/>
                          <w:kern w:val="24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：阿里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前端开发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9DA907" wp14:editId="6F6A3FB1">
                <wp:simplePos x="0" y="0"/>
                <wp:positionH relativeFrom="column">
                  <wp:posOffset>113665</wp:posOffset>
                </wp:positionH>
                <wp:positionV relativeFrom="paragraph">
                  <wp:posOffset>457200</wp:posOffset>
                </wp:positionV>
                <wp:extent cx="5960745" cy="0"/>
                <wp:effectExtent l="0" t="0" r="0" b="0"/>
                <wp:wrapNone/>
                <wp:docPr id="15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D9D9D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40908" id="直接连接符 23" o:spid="_x0000_s1026" style="position:absolute;left:0;text-align:lef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36pt" to="478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" strokecolor="#d9d9d9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A1A5472" wp14:editId="3F269007">
                <wp:simplePos x="0" y="0"/>
                <wp:positionH relativeFrom="column">
                  <wp:posOffset>3877310</wp:posOffset>
                </wp:positionH>
                <wp:positionV relativeFrom="paragraph">
                  <wp:posOffset>660400</wp:posOffset>
                </wp:positionV>
                <wp:extent cx="2726055" cy="624840"/>
                <wp:effectExtent l="0" t="0" r="0" b="0"/>
                <wp:wrapNone/>
                <wp:docPr id="2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267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347B5382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语言技能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：英语(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CET-4)</w:t>
                            </w:r>
                          </w:p>
                          <w:p w14:paraId="7A3F6236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github.com/Shuhao1228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A5472" id="文本框 42" o:spid="_x0000_s1027" type="#_x0000_t202" style="position:absolute;left:0;text-align:left;margin-left:305.3pt;margin-top:52pt;width:214.65pt;height:49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" filled="f" stroked="f">
                <v:textbox style="mso-fit-shape-to-text:t">
                  <w:txbxContent>
                    <w:p w14:paraId="347B5382" w14:textId="77777777" w:rsidR="00FD41F8" w:rsidRDefault="00E428AB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语言技能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：英语(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CET-4)</w:t>
                      </w:r>
                    </w:p>
                    <w:p w14:paraId="7A3F6236" w14:textId="77777777" w:rsidR="00FD41F8" w:rsidRDefault="00E428AB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github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github.com/Shuhao1228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57024A0" wp14:editId="7A39DDEC">
                <wp:simplePos x="0" y="0"/>
                <wp:positionH relativeFrom="column">
                  <wp:posOffset>3773805</wp:posOffset>
                </wp:positionH>
                <wp:positionV relativeFrom="paragraph">
                  <wp:posOffset>1056640</wp:posOffset>
                </wp:positionV>
                <wp:extent cx="121285" cy="118745"/>
                <wp:effectExtent l="0" t="0" r="0" b="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18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747079" y="54096608"/>
                            </a:cxn>
                            <a:cxn ang="0">
                              <a:pos x="33606783" y="42936755"/>
                            </a:cxn>
                            <a:cxn ang="0">
                              <a:pos x="44747079" y="31776932"/>
                            </a:cxn>
                            <a:cxn ang="0">
                              <a:pos x="55901659" y="42936755"/>
                            </a:cxn>
                            <a:cxn ang="0">
                              <a:pos x="44747079" y="54096608"/>
                            </a:cxn>
                            <a:cxn ang="0">
                              <a:pos x="50796292" y="46671004"/>
                            </a:cxn>
                            <a:cxn ang="0">
                              <a:pos x="47721634" y="44138589"/>
                            </a:cxn>
                            <a:cxn ang="0">
                              <a:pos x="46463161" y="43838138"/>
                            </a:cxn>
                            <a:cxn ang="0">
                              <a:pos x="45705209" y="37485621"/>
                            </a:cxn>
                            <a:cxn ang="0">
                              <a:pos x="38783656" y="37786072"/>
                            </a:cxn>
                            <a:cxn ang="0">
                              <a:pos x="37510870" y="41305723"/>
                            </a:cxn>
                            <a:cxn ang="0">
                              <a:pos x="39083968" y="44710883"/>
                            </a:cxn>
                            <a:cxn ang="0">
                              <a:pos x="42616267" y="45998569"/>
                            </a:cxn>
                            <a:cxn ang="0">
                              <a:pos x="45476404" y="44896875"/>
                            </a:cxn>
                            <a:cxn ang="0">
                              <a:pos x="45905417" y="46127316"/>
                            </a:cxn>
                            <a:cxn ang="0">
                              <a:pos x="48980106" y="48659763"/>
                            </a:cxn>
                            <a:cxn ang="0">
                              <a:pos x="50882082" y="48573911"/>
                            </a:cxn>
                            <a:cxn ang="0">
                              <a:pos x="50796292" y="46671004"/>
                            </a:cxn>
                            <a:cxn ang="0">
                              <a:pos x="40413948" y="43251524"/>
                            </a:cxn>
                            <a:cxn ang="0">
                              <a:pos x="40242337" y="39116653"/>
                            </a:cxn>
                            <a:cxn ang="0">
                              <a:pos x="44375260" y="38944980"/>
                            </a:cxn>
                            <a:cxn ang="0">
                              <a:pos x="45319107" y="40976634"/>
                            </a:cxn>
                            <a:cxn ang="0">
                              <a:pos x="44561154" y="43079851"/>
                            </a:cxn>
                            <a:cxn ang="0">
                              <a:pos x="40413948" y="43251524"/>
                            </a:cxn>
                            <a:cxn ang="0">
                              <a:pos x="22452173" y="35682855"/>
                            </a:cxn>
                            <a:cxn ang="0">
                              <a:pos x="4619129" y="17841427"/>
                            </a:cxn>
                            <a:cxn ang="0">
                              <a:pos x="22452173" y="0"/>
                            </a:cxn>
                            <a:cxn ang="0">
                              <a:pos x="40285217" y="17841427"/>
                            </a:cxn>
                            <a:cxn ang="0">
                              <a:pos x="22452173" y="35682855"/>
                            </a:cxn>
                            <a:cxn ang="0">
                              <a:pos x="19520529" y="4850231"/>
                            </a:cxn>
                            <a:cxn ang="0">
                              <a:pos x="8780679" y="17841427"/>
                            </a:cxn>
                            <a:cxn ang="0">
                              <a:pos x="22452173" y="31519376"/>
                            </a:cxn>
                            <a:cxn ang="0">
                              <a:pos x="36123697" y="17841427"/>
                            </a:cxn>
                            <a:cxn ang="0">
                              <a:pos x="19520529" y="4850231"/>
                            </a:cxn>
                            <a:cxn ang="0">
                              <a:pos x="11369101" y="36798837"/>
                            </a:cxn>
                            <a:cxn ang="0">
                              <a:pos x="31647582" y="36798837"/>
                            </a:cxn>
                            <a:cxn ang="0">
                              <a:pos x="30246095" y="42965362"/>
                            </a:cxn>
                            <a:cxn ang="0">
                              <a:pos x="36138011" y="54625976"/>
                            </a:cxn>
                            <a:cxn ang="0">
                              <a:pos x="0" y="54625976"/>
                            </a:cxn>
                            <a:cxn ang="0">
                              <a:pos x="5734618" y="41248478"/>
                            </a:cxn>
                            <a:cxn ang="0">
                              <a:pos x="11369101" y="36798837"/>
                            </a:cxn>
                          </a:cxnLst>
                          <a:rect l="0" t="0" r="0" b="0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w14:anchorId="1265DF71" id="KSO_Shape" o:spid="_x0000_s1026" style="position:absolute;left:0;text-align:left;margin-left:297.15pt;margin-top:83.2pt;width:9.55pt;height:9.3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09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" path="m3129,3781v-431,,-779,-349,-779,-780c2350,2571,2698,2221,3129,2221v431,,780,350,780,780c3909,3432,3560,3781,3129,3781xm3552,3262c3337,3085,3337,3085,3337,3085v-25,-22,-58,-29,-88,-21c3342,2926,3323,2736,3196,2620v-139,-127,-356,-118,-484,21c2650,2708,2619,2796,2623,2887v4,92,43,176,110,238c2801,3187,2888,3218,2980,3215v74,-4,144,-30,200,-77c3175,3169,3185,3202,3210,3224v215,177,215,177,215,177c3463,3436,3523,3433,3558,3395v35,-38,33,-98,-6,-133xm2826,3023v-83,-76,-89,-206,-12,-289c2890,2651,3020,2645,3103,2722v40,37,64,87,66,142c3171,2918,3152,2971,3116,3011v-77,83,-207,89,-290,12xm1570,2494c881,2494,323,1936,323,1247,323,558,881,,1570,v689,,1247,558,1247,1247c2817,1936,2259,2494,1570,2494xm1365,339v-382,137,86,623,-751,908c614,1775,1042,2203,1570,2203v528,,956,-428,956,-956c2039,846,1221,1031,1365,339xm795,2572v1418,,1418,,1418,c2151,2703,2115,2849,2115,3003v,335,163,630,412,815c,3818,,3818,,3818,401,2883,401,2883,401,2883v,,86,-311,394,-311xe" fillcolor="#5270af" stroked="f">
                <v:path arrowok="t" o:connecttype="custom" o:connectlocs="44747079,54096608;33606783,42936755;44747079,31776932;55901659,42936755;44747079,54096608;50796292,46671004;47721634,44138589;46463161,43838138;45705209,37485621;38783656,37786072;37510870,41305723;39083968,44710883;42616267,45998569;45476404,44896875;45905417,46127316;48980106,48659763;50882082,48573911;50796292,46671004;40413948,43251524;40242337,39116653;44375260,38944980;45319107,40976634;44561154,43079851;40413948,43251524;22452173,35682855;4619129,17841427;22452173,0;40285217,17841427;22452173,35682855;19520529,4850231;8780679,17841427;22452173,31519376;36123697,17841427;19520529,4850231;11369101,36798837;31647582,36798837;30246095,42965362;36138011,54625976;0,54625976;5734618,41248478;11369101,36798837" o:connectangles="0,0,0,0,0,0,0,0,0,0,0,0,0,0,0,0,0,0,0,0,0,0,0,0,0,0,0,0,0,0,0,0,0,0,0,0,0,0,0,0,0" textboxrect="0,0,3909,3818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0391BC" wp14:editId="38FA9B76">
                <wp:simplePos x="0" y="0"/>
                <wp:positionH relativeFrom="column">
                  <wp:posOffset>413385</wp:posOffset>
                </wp:positionH>
                <wp:positionV relativeFrom="paragraph">
                  <wp:posOffset>1071880</wp:posOffset>
                </wp:positionV>
                <wp:extent cx="74930" cy="127635"/>
                <wp:effectExtent l="19050" t="0" r="20320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13FEA2C8" id="KSO_Shape" o:spid="_x0000_s1026" style="position:absolute;left:0;text-align:left;margin-left:32.55pt;margin-top:84.4pt;width:5.9pt;height:10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5270af" stroked="f" strokeweight="1pt">
                <v:path arrowok="t" textboxrect="0,0,559792,955625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2AC042" wp14:editId="601E54E7">
                <wp:simplePos x="0" y="0"/>
                <wp:positionH relativeFrom="column">
                  <wp:posOffset>1593850</wp:posOffset>
                </wp:positionH>
                <wp:positionV relativeFrom="paragraph">
                  <wp:posOffset>641350</wp:posOffset>
                </wp:positionV>
                <wp:extent cx="2000250" cy="624840"/>
                <wp:effectExtent l="0" t="0" r="0" b="0"/>
                <wp:wrapNone/>
                <wp:docPr id="21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790FCF04" w14:textId="187FDD23" w:rsidR="00FD41F8" w:rsidRDefault="00E428AB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178-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____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-1</w:t>
                            </w:r>
                            <w:r w:rsidR="00753228"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**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14:paraId="6E85B9EC" w14:textId="1B100CC9" w:rsidR="00FD41F8" w:rsidRDefault="00E428AB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0F4192"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****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AC042" id="文本框 89" o:spid="_x0000_s1028" type="#_x0000_t202" style="position:absolute;left:0;text-align:left;margin-left:125.5pt;margin-top:50.5pt;width:157.5pt;height:49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" filled="f" stroked="f">
                <v:textbox style="mso-fit-shape-to-text:t">
                  <w:txbxContent>
                    <w:p w14:paraId="790FCF04" w14:textId="187FDD23" w:rsidR="00FD41F8" w:rsidRDefault="00E428AB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178-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____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-1</w:t>
                      </w:r>
                      <w:r w:rsidR="00753228"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**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14:paraId="6E85B9EC" w14:textId="1B100CC9" w:rsidR="00FD41F8" w:rsidRDefault="00E428AB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0F4192"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****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163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AC1337" wp14:editId="1269D623">
                <wp:simplePos x="0" y="0"/>
                <wp:positionH relativeFrom="column">
                  <wp:posOffset>381000</wp:posOffset>
                </wp:positionH>
                <wp:positionV relativeFrom="paragraph">
                  <wp:posOffset>781685</wp:posOffset>
                </wp:positionV>
                <wp:extent cx="139065" cy="130810"/>
                <wp:effectExtent l="0" t="0" r="0" b="254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08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019" y="102786"/>
                            </a:cxn>
                            <a:cxn ang="0">
                              <a:pos x="90485" y="40267"/>
                            </a:cxn>
                            <a:cxn ang="0">
                              <a:pos x="80516" y="79311"/>
                            </a:cxn>
                            <a:cxn ang="0">
                              <a:pos x="76566" y="55720"/>
                            </a:cxn>
                            <a:cxn ang="0">
                              <a:pos x="72032" y="49199"/>
                            </a:cxn>
                            <a:cxn ang="0">
                              <a:pos x="75293" y="48484"/>
                            </a:cxn>
                            <a:cxn ang="0">
                              <a:pos x="77945" y="47238"/>
                            </a:cxn>
                            <a:cxn ang="0">
                              <a:pos x="80039" y="45541"/>
                            </a:cxn>
                            <a:cxn ang="0">
                              <a:pos x="81550" y="43341"/>
                            </a:cxn>
                            <a:cxn ang="0">
                              <a:pos x="82690" y="40267"/>
                            </a:cxn>
                            <a:cxn ang="0">
                              <a:pos x="39694" y="86574"/>
                            </a:cxn>
                            <a:cxn ang="0">
                              <a:pos x="46985" y="55296"/>
                            </a:cxn>
                            <a:cxn ang="0">
                              <a:pos x="39694" y="56064"/>
                            </a:cxn>
                            <a:cxn ang="0">
                              <a:pos x="42530" y="48775"/>
                            </a:cxn>
                            <a:cxn ang="0">
                              <a:pos x="45367" y="47688"/>
                            </a:cxn>
                            <a:cxn ang="0">
                              <a:pos x="47647" y="46151"/>
                            </a:cxn>
                            <a:cxn ang="0">
                              <a:pos x="49344" y="44137"/>
                            </a:cxn>
                            <a:cxn ang="0">
                              <a:pos x="50537" y="41645"/>
                            </a:cxn>
                            <a:cxn ang="0">
                              <a:pos x="14980" y="18623"/>
                            </a:cxn>
                            <a:cxn ang="0">
                              <a:pos x="11990" y="20663"/>
                            </a:cxn>
                            <a:cxn ang="0">
                              <a:pos x="10560" y="24027"/>
                            </a:cxn>
                            <a:cxn ang="0">
                              <a:pos x="11037" y="110601"/>
                            </a:cxn>
                            <a:cxn ang="0">
                              <a:pos x="13313" y="113383"/>
                            </a:cxn>
                            <a:cxn ang="0">
                              <a:pos x="16860" y="114469"/>
                            </a:cxn>
                            <a:cxn ang="0">
                              <a:pos x="119079" y="113674"/>
                            </a:cxn>
                            <a:cxn ang="0">
                              <a:pos x="121646" y="111158"/>
                            </a:cxn>
                            <a:cxn ang="0">
                              <a:pos x="122414" y="24663"/>
                            </a:cxn>
                            <a:cxn ang="0">
                              <a:pos x="121302" y="21140"/>
                            </a:cxn>
                            <a:cxn ang="0">
                              <a:pos x="118523" y="18835"/>
                            </a:cxn>
                            <a:cxn ang="0">
                              <a:pos x="107565" y="22623"/>
                            </a:cxn>
                            <a:cxn ang="0">
                              <a:pos x="23318" y="18332"/>
                            </a:cxn>
                            <a:cxn ang="0">
                              <a:pos x="93167" y="14384"/>
                            </a:cxn>
                            <a:cxn ang="0">
                              <a:pos x="116088" y="7762"/>
                            </a:cxn>
                            <a:cxn ang="0">
                              <a:pos x="121091" y="8530"/>
                            </a:cxn>
                            <a:cxn ang="0">
                              <a:pos x="125511" y="10649"/>
                            </a:cxn>
                            <a:cxn ang="0">
                              <a:pos x="129084" y="13934"/>
                            </a:cxn>
                            <a:cxn ang="0">
                              <a:pos x="131625" y="18093"/>
                            </a:cxn>
                            <a:cxn ang="0">
                              <a:pos x="132869" y="22968"/>
                            </a:cxn>
                            <a:cxn ang="0">
                              <a:pos x="132763" y="110707"/>
                            </a:cxn>
                            <a:cxn ang="0">
                              <a:pos x="131281" y="115449"/>
                            </a:cxn>
                            <a:cxn ang="0">
                              <a:pos x="128555" y="119476"/>
                            </a:cxn>
                            <a:cxn ang="0">
                              <a:pos x="124823" y="122576"/>
                            </a:cxn>
                            <a:cxn ang="0">
                              <a:pos x="120297" y="124483"/>
                            </a:cxn>
                            <a:cxn ang="0">
                              <a:pos x="16860" y="125039"/>
                            </a:cxn>
                            <a:cxn ang="0">
                              <a:pos x="11857" y="124271"/>
                            </a:cxn>
                            <a:cxn ang="0">
                              <a:pos x="7411" y="122125"/>
                            </a:cxn>
                            <a:cxn ang="0">
                              <a:pos x="3837" y="118867"/>
                            </a:cxn>
                            <a:cxn ang="0">
                              <a:pos x="1323" y="114708"/>
                            </a:cxn>
                            <a:cxn ang="0">
                              <a:pos x="79" y="109860"/>
                            </a:cxn>
                            <a:cxn ang="0">
                              <a:pos x="185" y="22093"/>
                            </a:cxn>
                            <a:cxn ang="0">
                              <a:pos x="1641" y="17351"/>
                            </a:cxn>
                            <a:cxn ang="0">
                              <a:pos x="4367" y="13298"/>
                            </a:cxn>
                            <a:cxn ang="0">
                              <a:pos x="8125" y="10199"/>
                            </a:cxn>
                            <a:cxn ang="0">
                              <a:pos x="12651" y="8291"/>
                            </a:cxn>
                            <a:cxn ang="0">
                              <a:pos x="25382" y="7762"/>
                            </a:cxn>
                          </a:cxnLst>
                          <a:rect l="0" t="0" r="0" b="0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71F4E6C3" id="KSO_Shape" o:spid="_x0000_s1026" style="position:absolute;left:0;text-align:left;margin-left:30pt;margin-top:61.55pt;width:10.95pt;height:10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5270af" stroked="f">
                <v:path arrowok="t" o:connecttype="custom"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 textboxrect="0,0,1993900,187325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8B630" wp14:editId="5D820F20">
                <wp:simplePos x="0" y="0"/>
                <wp:positionH relativeFrom="column">
                  <wp:posOffset>1480185</wp:posOffset>
                </wp:positionH>
                <wp:positionV relativeFrom="paragraph">
                  <wp:posOffset>794385</wp:posOffset>
                </wp:positionV>
                <wp:extent cx="114300" cy="114300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81233750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812330381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rect l="0" t="0" r="0" b="0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035DB0C7" id="KSO_Shape" o:spid="_x0000_s1026" style="position:absolute;left:0;text-align:left;margin-left:116.55pt;margin-top:62.55pt;width:9pt;height: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5270af" stroked="f">
                <v:path arrowok="t" o:connecttype="custom" o:connectlocs="0,0;0,0;0,0;0,0;0,0;0,0;0,0;0,0;0,0;0,0;0,0;0,0;0,0;0,0;0,0;0,0;0,0;0,0;0,0;0,0;0,812337500;0,0;0,0;0,0;0,0;812330381,0;0,0;0,0;0,0;0,0;0,0;0,0;0,0;0,0;0,0;0,0;0,0;0,0;0,0;0,0;0,0;0,0;0,0;0,0;0,0;0,0;0,0;0,0;0,0;0,0;0,0;0,0;0,0;0,0;0,0;0,0;0,0;0,0;0,0" o:connectangles="0,0,0,0,0,0,0,0,0,0,0,0,0,0,0,0,0,0,0,0,0,0,0,0,0,0,0,0,0,0,0,0,0,0,0,0,0,0,0,0,0,0,0,0,0,0,0,0,0,0,0,0,0,0,0,0,0,0,0" textboxrect="0,0,5581,5581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8B2799" wp14:editId="327B103E">
                <wp:simplePos x="0" y="0"/>
                <wp:positionH relativeFrom="column">
                  <wp:posOffset>1480185</wp:posOffset>
                </wp:positionH>
                <wp:positionV relativeFrom="paragraph">
                  <wp:posOffset>1038860</wp:posOffset>
                </wp:positionV>
                <wp:extent cx="114300" cy="118110"/>
                <wp:effectExtent l="0" t="0" r="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rect l="0" t="0" r="0" b="0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6389B2B7" id="KSO_Shape" o:spid="_x0000_s1026" style="position:absolute;left:0;text-align:left;margin-left:116.55pt;margin-top:81.8pt;width:9pt;height:9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5270af" stroked="f">
                <v:path arrowok="t" o:connecttype="custom"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 textboxrect="0,0,90,93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2AF76F" wp14:editId="29634028">
                <wp:simplePos x="0" y="0"/>
                <wp:positionH relativeFrom="column">
                  <wp:posOffset>501650</wp:posOffset>
                </wp:positionH>
                <wp:positionV relativeFrom="paragraph">
                  <wp:posOffset>641350</wp:posOffset>
                </wp:positionV>
                <wp:extent cx="824865" cy="624840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2D91BC10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AE871F3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杭州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AF76F" id="文本框 88" o:spid="_x0000_s1029" type="#_x0000_t202" style="position:absolute;left:0;text-align:left;margin-left:39.5pt;margin-top:50.5pt;width:64.95pt;height:49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" filled="f" stroked="f">
                <v:textbox style="mso-fit-shape-to-text:t">
                  <w:txbxContent>
                    <w:p w14:paraId="2D91BC10" w14:textId="77777777" w:rsidR="00FD41F8" w:rsidRDefault="00E428AB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12</w:t>
                      </w:r>
                    </w:p>
                    <w:p w14:paraId="4AE871F3" w14:textId="77777777" w:rsidR="00FD41F8" w:rsidRDefault="00E428AB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/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270AF"/>
                          <w:kern w:val="24"/>
                          <w:sz w:val="20"/>
                          <w:szCs w:val="20"/>
                        </w:rPr>
                        <w:t>杭州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FA10869" wp14:editId="3FCC81BB">
                <wp:simplePos x="0" y="0"/>
                <wp:positionH relativeFrom="column">
                  <wp:posOffset>-1155065</wp:posOffset>
                </wp:positionH>
                <wp:positionV relativeFrom="paragraph">
                  <wp:posOffset>-921385</wp:posOffset>
                </wp:positionV>
                <wp:extent cx="7591425" cy="10720070"/>
                <wp:effectExtent l="0" t="0" r="9525" b="50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72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9C67C" id="矩形 47" o:spid="_x0000_s1026" style="position:absolute;left:0;text-align:left;margin-left:-90.95pt;margin-top:-72.55pt;width:597.75pt;height:844.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399B7C1" wp14:editId="5B2B3244">
                <wp:simplePos x="0" y="0"/>
                <wp:positionH relativeFrom="column">
                  <wp:posOffset>-612140</wp:posOffset>
                </wp:positionH>
                <wp:positionV relativeFrom="paragraph">
                  <wp:posOffset>1795145</wp:posOffset>
                </wp:positionV>
                <wp:extent cx="6677660" cy="875665"/>
                <wp:effectExtent l="0" t="0" r="0" b="0"/>
                <wp:wrapNone/>
                <wp:docPr id="3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2709545"/>
                          <a:ext cx="6677660" cy="87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9C59D80" w14:textId="77777777" w:rsidR="00FD41F8" w:rsidRDefault="00E428AB">
                            <w:pPr>
                              <w:pStyle w:val="a7"/>
                              <w:spacing w:before="0" w:beforeAutospacing="0" w:after="140" w:afterAutospacing="0" w:line="360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.09 - 20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.06 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大连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东软信息学院                     数字媒体技术专业</w:t>
                            </w:r>
                          </w:p>
                          <w:p w14:paraId="7D37F84F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60" w:lineRule="exact"/>
                              <w:ind w:left="660" w:hangingChars="300" w:hanging="660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主修：W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eb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程序基础、产品创意设计、软件工程、数据结构、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计算机网络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C#程序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基础 (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专业排名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前3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%)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9B7C1" id="文本框 77" o:spid="_x0000_s1030" type="#_x0000_t202" style="position:absolute;left:0;text-align:left;margin-left:-48.2pt;margin-top:141.35pt;width:525.8pt;height:68.9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" filled="f" stroked="f">
                <v:textbox style="mso-fit-shape-to-text:t">
                  <w:txbxContent>
                    <w:p w14:paraId="09C59D80" w14:textId="77777777" w:rsidR="00FD41F8" w:rsidRDefault="00E428AB">
                      <w:pPr>
                        <w:pStyle w:val="a7"/>
                        <w:spacing w:before="0" w:beforeAutospacing="0" w:after="140" w:afterAutospacing="0" w:line="360" w:lineRule="exact"/>
                        <w:rPr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.09 - 20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 xml:space="preserve">.06 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大连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>东软信息学院                     数字媒体技术专业</w:t>
                      </w:r>
                    </w:p>
                    <w:p w14:paraId="7D37F84F" w14:textId="77777777" w:rsidR="00FD41F8" w:rsidRDefault="00E428AB">
                      <w:pPr>
                        <w:pStyle w:val="a7"/>
                        <w:spacing w:before="0" w:beforeAutospacing="0" w:after="0" w:afterAutospacing="0" w:line="360" w:lineRule="exact"/>
                        <w:ind w:left="660" w:hangingChars="300" w:hanging="660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主修：W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eb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程序基础、产品创意设计、软件工程、数据结构、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计算机网络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C#程序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基础 (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专业排名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前3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3343BAA" wp14:editId="25E19DE2">
                <wp:simplePos x="0" y="0"/>
                <wp:positionH relativeFrom="column">
                  <wp:posOffset>-612140</wp:posOffset>
                </wp:positionH>
                <wp:positionV relativeFrom="paragraph">
                  <wp:posOffset>1328420</wp:posOffset>
                </wp:positionV>
                <wp:extent cx="6684645" cy="396240"/>
                <wp:effectExtent l="0" t="0" r="1905" b="635"/>
                <wp:wrapNone/>
                <wp:docPr id="3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6240"/>
                          <a:chOff x="7669" y="4264"/>
                          <a:chExt cx="10527" cy="624"/>
                        </a:xfrm>
                      </wpg:grpSpPr>
                      <wps:wsp>
                        <wps:cNvPr id="27" name="直接连接符 37"/>
                        <wps:cNvCnPr/>
                        <wps:spPr>
                          <a:xfrm>
                            <a:off x="7775" y="4851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73"/>
                        <wps:cNvSpPr txBox="1"/>
                        <wps:spPr>
                          <a:xfrm>
                            <a:off x="7669" y="4264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EB23DB3" w14:textId="77777777" w:rsidR="00FD41F8" w:rsidRDefault="00E428AB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0" name="矩形 7"/>
                        <wps:cNvSpPr/>
                        <wps:spPr>
                          <a:xfrm>
                            <a:off x="7764" y="4816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43BAA" id="组合 41" o:spid="_x0000_s1031" style="position:absolute;left:0;text-align:left;margin-left:-48.2pt;margin-top:104.6pt;width:526.35pt;height:31.2pt;z-index:251664896" coordorigin="7669,4264" coordsize="10527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">
                <v:line id="直接连接符 37" o:spid="_x0000_s1032" style="position:absolute;visibility:visible;mso-wrap-style:square" from="7775,4851" to="18196,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" strokecolor="gray" strokeweight="1.5pt">
                  <v:stroke joinstyle="miter"/>
                </v:line>
                <v:shape id="文本框 73" o:spid="_x0000_s1033" type="#_x0000_t202" style="position:absolute;left:7669;top:4264;width:2068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4EB23DB3" w14:textId="77777777" w:rsidR="00FD41F8" w:rsidRDefault="00E428AB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rect id="矩形 7" o:spid="_x0000_s1034" style="position:absolute;left:7764;top:4816;width:1230;height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" fillcolor="#5270af" stroked="f" strokeweight="1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72B89F" wp14:editId="5B219D94">
                <wp:simplePos x="0" y="0"/>
                <wp:positionH relativeFrom="column">
                  <wp:posOffset>-550545</wp:posOffset>
                </wp:positionH>
                <wp:positionV relativeFrom="paragraph">
                  <wp:posOffset>438785</wp:posOffset>
                </wp:positionV>
                <wp:extent cx="781050" cy="45720"/>
                <wp:effectExtent l="0" t="0" r="0" b="11430"/>
                <wp:wrapNone/>
                <wp:docPr id="26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0605243A" id="矩形 34" o:spid="_x0000_s1026" style="position:absolute;left:0;text-align:left;margin-left:-43.35pt;margin-top:34.55pt;width:61.5pt;height:3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" fillcolor="#5270af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A70D3C" wp14:editId="2AB381CD">
                <wp:simplePos x="0" y="0"/>
                <wp:positionH relativeFrom="column">
                  <wp:posOffset>-1143000</wp:posOffset>
                </wp:positionH>
                <wp:positionV relativeFrom="paragraph">
                  <wp:posOffset>-709295</wp:posOffset>
                </wp:positionV>
                <wp:extent cx="7569835" cy="351155"/>
                <wp:effectExtent l="0" t="0" r="12065" b="10795"/>
                <wp:wrapNone/>
                <wp:docPr id="25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351155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D3C3CBC" id="矩形 32" o:spid="_x0000_s1026" style="position:absolute;left:0;text-align:left;margin-left:-90pt;margin-top:-55.85pt;width:596.05pt;height:27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" fillcolor="#5270af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87687E" wp14:editId="3CC08D81">
                <wp:simplePos x="0" y="0"/>
                <wp:positionH relativeFrom="column">
                  <wp:posOffset>-986155</wp:posOffset>
                </wp:positionH>
                <wp:positionV relativeFrom="paragraph">
                  <wp:posOffset>-662305</wp:posOffset>
                </wp:positionV>
                <wp:extent cx="257810" cy="257810"/>
                <wp:effectExtent l="0" t="0" r="8890" b="889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34" cy="257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w14:anchorId="51DDD781" id="KSO_Shape" o:spid="_x0000_s1026" style="position:absolute;left:0;text-align:left;margin-left:-77.65pt;margin-top:-52.15pt;width:20.3pt;height:20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0473,90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" path="m347074,203047l692767,451973,347074,700898r,-497851xm450237,63807c236817,63807,63807,236817,63807,450237v,213419,173010,386429,386430,386429c663656,836666,836666,663656,836666,450237,836666,236817,663656,63807,450237,63807xm450237,c698895,,900473,201578,900473,450237v,248658,-201578,450236,-450236,450236c201578,900473,,698895,,450237,,201578,201578,,450237,xe" fillcolor="window" stroked="f" strokeweight="1pt">
                <v:stroke joinstyle="miter"/>
                <v:path arrowok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015EA3" wp14:editId="499865B6">
                <wp:simplePos x="0" y="0"/>
                <wp:positionH relativeFrom="column">
                  <wp:posOffset>-679450</wp:posOffset>
                </wp:positionH>
                <wp:positionV relativeFrom="paragraph">
                  <wp:posOffset>-690245</wp:posOffset>
                </wp:positionV>
                <wp:extent cx="3298825" cy="365760"/>
                <wp:effectExtent l="0" t="0" r="0" b="0"/>
                <wp:wrapNone/>
                <wp:docPr id="36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429B7A7B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32" w:lineRule="exact"/>
                            </w:pPr>
                            <w:r>
                              <w:rPr>
                                <w:rFonts w:ascii="Impact" w:hAnsi="Impact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15EA3" id="文本框 45" o:spid="_x0000_s1035" type="#_x0000_t202" style="position:absolute;left:0;text-align:left;margin-left:-53.5pt;margin-top:-54.35pt;width:259.75pt;height:28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" filled="f" stroked="f">
                <v:textbox style="mso-fit-shape-to-text:t">
                  <w:txbxContent>
                    <w:p w14:paraId="429B7A7B" w14:textId="77777777" w:rsidR="00FD41F8" w:rsidRDefault="00E428AB">
                      <w:pPr>
                        <w:pStyle w:val="a7"/>
                        <w:spacing w:before="0" w:beforeAutospacing="0" w:after="0" w:afterAutospacing="0" w:line="432" w:lineRule="exact"/>
                      </w:pPr>
                      <w:r>
                        <w:rPr>
                          <w:rFonts w:ascii="Impact" w:hAnsi="Impact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59EAEEC3" w14:textId="77777777" w:rsidR="00FD41F8" w:rsidRDefault="00E428AB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682D06E" wp14:editId="1382F996">
                <wp:simplePos x="0" y="0"/>
                <wp:positionH relativeFrom="column">
                  <wp:posOffset>-685800</wp:posOffset>
                </wp:positionH>
                <wp:positionV relativeFrom="paragraph">
                  <wp:posOffset>5017770</wp:posOffset>
                </wp:positionV>
                <wp:extent cx="6684645" cy="395605"/>
                <wp:effectExtent l="0" t="0" r="40005" b="4445"/>
                <wp:wrapNone/>
                <wp:docPr id="14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5897" y="14030"/>
                          <a:chExt cx="10527" cy="623"/>
                        </a:xfrm>
                      </wpg:grpSpPr>
                      <wps:wsp>
                        <wps:cNvPr id="144" name="直接连接符 41"/>
                        <wps:cNvCnPr/>
                        <wps:spPr>
                          <a:xfrm>
                            <a:off x="6003" y="14616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5" name="文本框 85"/>
                        <wps:cNvSpPr txBox="1"/>
                        <wps:spPr>
                          <a:xfrm>
                            <a:off x="5897" y="14030"/>
                            <a:ext cx="207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3583B627" w14:textId="77777777" w:rsidR="00FD41F8" w:rsidRDefault="00E428AB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bookmarkStart w:id="0" w:name="_Hlk18442489"/>
                              <w:bookmarkStart w:id="1" w:name="_Hlk18442490"/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项目经验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146" name="矩形 19"/>
                        <wps:cNvSpPr/>
                        <wps:spPr>
                          <a:xfrm>
                            <a:off x="5992" y="14581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2D06E" id="组合 53" o:spid="_x0000_s1036" style="position:absolute;margin-left:-54pt;margin-top:395.1pt;width:526.35pt;height:31.15pt;z-index:251671040" coordorigin="5897,14030" coordsize="10527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">
                <v:line id="直接连接符 41" o:spid="_x0000_s1037" style="position:absolute;visibility:visible;mso-wrap-style:square" from="6003,14616" to="16424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" strokecolor="gray" strokeweight="1.5pt">
                  <v:stroke joinstyle="miter"/>
                </v:line>
                <v:shape id="文本框 85" o:spid="_x0000_s1038" type="#_x0000_t202" style="position:absolute;left:5897;top:14030;width:20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" filled="f" stroked="f">
                  <v:textbox style="mso-fit-shape-to-text:t">
                    <w:txbxContent>
                      <w:p w14:paraId="3583B627" w14:textId="77777777" w:rsidR="00FD41F8" w:rsidRDefault="00E428AB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bookmarkStart w:id="2" w:name="_Hlk18442489"/>
                        <w:bookmarkStart w:id="3" w:name="_Hlk18442490"/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项目经验</w:t>
                        </w:r>
                        <w:bookmarkEnd w:id="2"/>
                        <w:bookmarkEnd w:id="3"/>
                      </w:p>
                    </w:txbxContent>
                  </v:textbox>
                </v:shape>
                <v:rect id="矩形 19" o:spid="_x0000_s1039" style="position:absolute;left:5992;top:14581;width:1230;height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" fillcolor="#5270a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AD9914" wp14:editId="78D666D5">
                <wp:simplePos x="0" y="0"/>
                <wp:positionH relativeFrom="column">
                  <wp:posOffset>-1119505</wp:posOffset>
                </wp:positionH>
                <wp:positionV relativeFrom="paragraph">
                  <wp:posOffset>5500370</wp:posOffset>
                </wp:positionV>
                <wp:extent cx="7642860" cy="786765"/>
                <wp:effectExtent l="0" t="0" r="0" b="0"/>
                <wp:wrapNone/>
                <wp:docPr id="140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8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3FA43AA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36" w:lineRule="exact"/>
                              <w:ind w:firstLineChars="250" w:firstLine="700"/>
                              <w:rPr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>项目名称：我厨 ( 仿我厨 WebApp ) React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(已上线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：</w:t>
                            </w:r>
                            <w:hyperlink r:id="rId9" w:history="1">
                              <w:r>
                                <w:rPr>
                                  <w:rStyle w:val="a8"/>
                                  <w:rFonts w:ascii="微软雅黑" w:eastAsia="微软雅黑" w:hAnsi="微软雅黑" w:cs="Times New Roman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39.106.161.170:8000</w:t>
                              </w:r>
                            </w:hyperlink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9914" id="文本框 83" o:spid="_x0000_s1040" type="#_x0000_t202" style="position:absolute;margin-left:-88.15pt;margin-top:433.1pt;width:601.8pt;height:61.9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" filled="f" stroked="f">
                <v:textbox style="mso-fit-shape-to-text:t">
                  <w:txbxContent>
                    <w:p w14:paraId="43FA43AA" w14:textId="77777777" w:rsidR="00FD41F8" w:rsidRDefault="00E428AB">
                      <w:pPr>
                        <w:pStyle w:val="a7"/>
                        <w:spacing w:before="0" w:beforeAutospacing="0" w:after="0" w:afterAutospacing="0" w:line="336" w:lineRule="exact"/>
                        <w:ind w:firstLineChars="250" w:firstLine="700"/>
                        <w:rPr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270AF"/>
                          <w:sz w:val="28"/>
                          <w:szCs w:val="28"/>
                        </w:rPr>
                        <w:t>项目名称：我厨 ( 仿我厨 WebApp ) React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270AF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(已上线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：</w:t>
                      </w:r>
                      <w:hyperlink r:id="rId10" w:history="1">
                        <w:r>
                          <w:rPr>
                            <w:rStyle w:val="a8"/>
                            <w:rFonts w:ascii="微软雅黑" w:eastAsia="微软雅黑" w:hAnsi="微软雅黑" w:cs="Times New Roman"/>
                            <w:b/>
                            <w:bCs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39.106.161.170:8000</w:t>
                        </w:r>
                      </w:hyperlink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340006" wp14:editId="69F1CFC0">
                <wp:simplePos x="0" y="0"/>
                <wp:positionH relativeFrom="column">
                  <wp:posOffset>-1280160</wp:posOffset>
                </wp:positionH>
                <wp:positionV relativeFrom="paragraph">
                  <wp:posOffset>5730240</wp:posOffset>
                </wp:positionV>
                <wp:extent cx="7573645" cy="3639820"/>
                <wp:effectExtent l="0" t="0" r="0" b="0"/>
                <wp:wrapNone/>
                <wp:docPr id="46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3645" cy="363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8C1DC78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40" w:lineRule="exact"/>
                              <w:ind w:left="907" w:firstLineChars="200" w:firstLine="480"/>
                              <w:rPr>
                                <w:rFonts w:ascii="微软雅黑" w:eastAsia="微软雅黑" w:hAnsi="微软雅黑" w:cs="Times New Roman"/>
                                <w:color w:val="7F7F7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项目周期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</w:rPr>
                              <w:t xml:space="preserve">019.05~2019.08 </w:t>
                            </w:r>
                          </w:p>
                          <w:p w14:paraId="5033C208" w14:textId="77777777" w:rsidR="00FD41F8" w:rsidRDefault="00E428AB">
                            <w:pPr>
                              <w:pStyle w:val="a7"/>
                              <w:spacing w:beforeLines="10" w:before="31" w:beforeAutospacing="0" w:afterLines="15" w:after="46" w:afterAutospacing="0" w:line="380" w:lineRule="exact"/>
                              <w:ind w:left="907" w:firstLineChars="200" w:firstLine="480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我厨是致力于提供都市餐桌一站式解决方案，集选菜、买菜、送菜于一体的网上菜市场购物软件的移动生鲜电商。</w:t>
                            </w:r>
                          </w:p>
                          <w:p w14:paraId="6CA78FF6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80" w:lineRule="exact"/>
                              <w:ind w:left="907" w:firstLineChars="200" w:firstLine="48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项目职责(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  <w:t>个人开发)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：</w:t>
                            </w:r>
                          </w:p>
                          <w:p w14:paraId="734AAF26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 xml:space="preserve"> 从0开始使用React-router完成项目根路由以及分路由的配置，并设置重定向</w:t>
                            </w:r>
                          </w:p>
                          <w:p w14:paraId="132E3C78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封装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首页、分类页、购物车、详情页等主要模块组件以及功能的实现</w:t>
                            </w:r>
                          </w:p>
                          <w:p w14:paraId="6FD27E37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 xml:space="preserve"> 使用R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edux/React-Redux 实现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注册登陆、购物车、详情页面的状态管理</w:t>
                            </w:r>
                          </w:p>
                          <w:p w14:paraId="7940EDC7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解决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项目开发中的b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ug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，阿里云服务器上线</w:t>
                            </w:r>
                          </w:p>
                          <w:p w14:paraId="4AEED76A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80" w:lineRule="exact"/>
                              <w:ind w:left="1347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应用技术：</w:t>
                            </w:r>
                          </w:p>
                          <w:p w14:paraId="47CADB8B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40" w:lineRule="exact"/>
                              <w:ind w:left="1260" w:firstLine="42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使用A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nt Design Mobile里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的提示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对话框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，活动性指示器完成全选删除购物车的提示信息</w:t>
                            </w:r>
                          </w:p>
                          <w:p w14:paraId="4C553BC3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40" w:lineRule="exact"/>
                              <w:ind w:left="1260" w:firstLine="42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使用声明式导航完成注册，登陆组件的跳转</w:t>
                            </w:r>
                          </w:p>
                          <w:p w14:paraId="7CE280A0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40" w:lineRule="exact"/>
                              <w:ind w:left="1260" w:firstLine="42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使用(动态路由方式传参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编程式导航实现D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etail详情页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的跳转，及实现未登录状态的路由拦截</w:t>
                            </w:r>
                          </w:p>
                          <w:p w14:paraId="186D83B2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40" w:lineRule="exact"/>
                              <w:ind w:left="1260" w:firstLine="42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使用s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essionStorage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记录用户的登陆与否状态，同时记录了购物车的商品信息</w:t>
                            </w:r>
                          </w:p>
                          <w:p w14:paraId="3C620A06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40" w:lineRule="exact"/>
                              <w:ind w:left="1260" w:firstLine="42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使用S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wiper组件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库完成D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etail页面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内的轮播实现，同时实现商品列表轮滑动效果</w:t>
                            </w:r>
                          </w:p>
                          <w:p w14:paraId="1827512A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40" w:lineRule="exact"/>
                              <w:ind w:left="1260" w:firstLine="42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7616896" w14:textId="77777777" w:rsidR="00FD41F8" w:rsidRDefault="00FD41F8">
                            <w:pPr>
                              <w:pStyle w:val="a7"/>
                              <w:spacing w:before="0" w:beforeAutospacing="0" w:afterLines="20" w:after="62" w:afterAutospacing="0" w:line="380" w:lineRule="exact"/>
                              <w:ind w:left="267" w:firstLineChars="350" w:firstLine="77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2EF62267" w14:textId="77777777" w:rsidR="00FD41F8" w:rsidRDefault="00FD41F8">
                            <w:pPr>
                              <w:pStyle w:val="a7"/>
                              <w:spacing w:before="0" w:beforeAutospacing="0" w:afterLines="20" w:after="62" w:afterAutospacing="0" w:line="340" w:lineRule="exact"/>
                              <w:ind w:left="420" w:firstLineChars="300" w:firstLine="66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40006" id="_x0000_s1041" type="#_x0000_t202" style="position:absolute;margin-left:-100.8pt;margin-top:451.2pt;width:596.35pt;height:286.6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" filled="f" stroked="f">
                <v:textbox>
                  <w:txbxContent>
                    <w:p w14:paraId="48C1DC78" w14:textId="77777777" w:rsidR="00FD41F8" w:rsidRDefault="00E428AB">
                      <w:pPr>
                        <w:pStyle w:val="a7"/>
                        <w:spacing w:before="0" w:beforeAutospacing="0" w:after="0" w:afterAutospacing="0" w:line="440" w:lineRule="exact"/>
                        <w:ind w:left="907" w:firstLineChars="200" w:firstLine="480"/>
                        <w:rPr>
                          <w:rFonts w:ascii="微软雅黑" w:eastAsia="微软雅黑" w:hAnsi="微软雅黑" w:cs="Times New Roman"/>
                          <w:color w:val="7F7F7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项目周期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</w:rPr>
                        <w:t xml:space="preserve">019.05~2019.08 </w:t>
                      </w:r>
                    </w:p>
                    <w:p w14:paraId="5033C208" w14:textId="77777777" w:rsidR="00FD41F8" w:rsidRDefault="00E428AB">
                      <w:pPr>
                        <w:pStyle w:val="a7"/>
                        <w:spacing w:beforeLines="10" w:before="31" w:beforeAutospacing="0" w:afterLines="15" w:after="46" w:afterAutospacing="0" w:line="380" w:lineRule="exact"/>
                        <w:ind w:left="907" w:firstLineChars="200" w:firstLine="480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我厨是致力于提供都市餐桌一站式解决方案，集选菜、买菜、送菜于一体的网上菜市场购物软件的移动生鲜电商。</w:t>
                      </w:r>
                    </w:p>
                    <w:p w14:paraId="6CA78FF6" w14:textId="77777777" w:rsidR="00FD41F8" w:rsidRDefault="00E428AB">
                      <w:pPr>
                        <w:pStyle w:val="a7"/>
                        <w:spacing w:before="0" w:beforeAutospacing="0" w:after="0" w:afterAutospacing="0" w:line="380" w:lineRule="exact"/>
                        <w:ind w:left="907" w:firstLineChars="200" w:firstLine="48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项目职责(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  <w:t>个人开发)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：</w:t>
                      </w:r>
                    </w:p>
                    <w:p w14:paraId="734AAF26" w14:textId="77777777" w:rsidR="00FD41F8" w:rsidRDefault="00E428AB">
                      <w:pPr>
                        <w:pStyle w:val="a7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 xml:space="preserve"> 从0开始使用React-router完成项目根路由以及分路由的配置，并设置重定向</w:t>
                      </w:r>
                    </w:p>
                    <w:p w14:paraId="132E3C78" w14:textId="77777777" w:rsidR="00FD41F8" w:rsidRDefault="00E428AB">
                      <w:pPr>
                        <w:pStyle w:val="a7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封装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首页、分类页、购物车、详情页等主要模块组件以及功能的实现</w:t>
                      </w:r>
                    </w:p>
                    <w:p w14:paraId="6FD27E37" w14:textId="77777777" w:rsidR="00FD41F8" w:rsidRDefault="00E428AB">
                      <w:pPr>
                        <w:pStyle w:val="a7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 xml:space="preserve"> 使用R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edux/React-Redux 实现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注册登陆、购物车、详情页面的状态管理</w:t>
                      </w:r>
                    </w:p>
                    <w:p w14:paraId="7940EDC7" w14:textId="77777777" w:rsidR="00FD41F8" w:rsidRDefault="00E428AB">
                      <w:pPr>
                        <w:pStyle w:val="a7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解决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项目开发中的b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ug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，阿里云服务器上线</w:t>
                      </w:r>
                    </w:p>
                    <w:p w14:paraId="4AEED76A" w14:textId="77777777" w:rsidR="00FD41F8" w:rsidRDefault="00E428AB">
                      <w:pPr>
                        <w:pStyle w:val="a7"/>
                        <w:spacing w:before="0" w:beforeAutospacing="0" w:after="0" w:afterAutospacing="0" w:line="380" w:lineRule="exact"/>
                        <w:ind w:left="1347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应用技术：</w:t>
                      </w:r>
                    </w:p>
                    <w:p w14:paraId="47CADB8B" w14:textId="77777777" w:rsidR="00FD41F8" w:rsidRDefault="00E428AB">
                      <w:pPr>
                        <w:pStyle w:val="a7"/>
                        <w:spacing w:before="0" w:beforeAutospacing="0" w:after="0" w:afterAutospacing="0" w:line="340" w:lineRule="exact"/>
                        <w:ind w:left="1260" w:firstLine="42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使用A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nt Design Mobile里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的提示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对话框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，活动性指示器完成全选删除购物车的提示信息</w:t>
                      </w:r>
                    </w:p>
                    <w:p w14:paraId="4C553BC3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40" w:lineRule="exact"/>
                        <w:ind w:left="1260" w:firstLine="42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使用声明式导航完成注册，登陆组件的跳转</w:t>
                      </w:r>
                    </w:p>
                    <w:p w14:paraId="7CE280A0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40" w:lineRule="exact"/>
                        <w:ind w:left="1260" w:firstLine="42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使用(动态路由方式传参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编程式导航实现D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etail详情页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的跳转，及实现未登录状态的路由拦截</w:t>
                      </w:r>
                    </w:p>
                    <w:p w14:paraId="186D83B2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40" w:lineRule="exact"/>
                        <w:ind w:left="1260" w:firstLine="42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使用s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 xml:space="preserve">essionStorage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记录用户的登陆与否状态，同时记录了购物车的商品信息</w:t>
                      </w:r>
                    </w:p>
                    <w:p w14:paraId="3C620A06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40" w:lineRule="exact"/>
                        <w:ind w:left="1260" w:firstLine="42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使用S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wiper组件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库完成D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etail页面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内的轮播实现，同时实现商品列表轮滑动效果</w:t>
                      </w:r>
                    </w:p>
                    <w:p w14:paraId="1827512A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40" w:lineRule="exact"/>
                        <w:ind w:left="1260" w:firstLine="42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7616896" w14:textId="77777777" w:rsidR="00FD41F8" w:rsidRDefault="00FD41F8">
                      <w:pPr>
                        <w:pStyle w:val="a7"/>
                        <w:spacing w:before="0" w:beforeAutospacing="0" w:afterLines="20" w:after="62" w:afterAutospacing="0" w:line="380" w:lineRule="exact"/>
                        <w:ind w:left="267" w:firstLineChars="350" w:firstLine="77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2EF62267" w14:textId="77777777" w:rsidR="00FD41F8" w:rsidRDefault="00FD41F8">
                      <w:pPr>
                        <w:pStyle w:val="a7"/>
                        <w:spacing w:before="0" w:beforeAutospacing="0" w:afterLines="20" w:after="62" w:afterAutospacing="0" w:line="340" w:lineRule="exact"/>
                        <w:ind w:left="420" w:firstLineChars="300" w:firstLine="66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CBBF654" wp14:editId="51E5DED7">
                <wp:simplePos x="0" y="0"/>
                <wp:positionH relativeFrom="column">
                  <wp:posOffset>-608330</wp:posOffset>
                </wp:positionH>
                <wp:positionV relativeFrom="paragraph">
                  <wp:posOffset>2699385</wp:posOffset>
                </wp:positionV>
                <wp:extent cx="6517005" cy="2337435"/>
                <wp:effectExtent l="0" t="0" r="0" b="5715"/>
                <wp:wrapNone/>
                <wp:docPr id="41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710" cy="2337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8AE0DC2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精通H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TML5/CSS前端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布局，熟练使用常见移动端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布局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，如r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em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，响应式布局；</w:t>
                            </w:r>
                          </w:p>
                          <w:p w14:paraId="685291AF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熟练使用原生J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avaScript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，熟练使用E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S5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S6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新特性；</w:t>
                            </w:r>
                          </w:p>
                          <w:p w14:paraId="42ABC7FB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熟练运用R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eact.js开发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，有基于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React-router+redux+react-redux的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项目开发经验；</w:t>
                            </w:r>
                          </w:p>
                          <w:p w14:paraId="5323C71E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熟练运用V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ue.js框架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开发，有基于v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ue+vue-router+vuex单页面项目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开发经验；</w:t>
                            </w:r>
                          </w:p>
                          <w:p w14:paraId="1E9AA90F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npm包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，g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it代码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管理工具，熟悉w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ebpack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gulp等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前端资源模块化管理工具；</w:t>
                            </w:r>
                          </w:p>
                          <w:p w14:paraId="2E547227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熟悉S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wiper/ Mint-ui/ElementUI/AntDesign等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常见的主流第三方U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I组件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库；</w:t>
                            </w:r>
                          </w:p>
                          <w:p w14:paraId="78AC0381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了解J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sonp和配置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反向代理n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ginx解决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跨域问题；</w:t>
                            </w:r>
                          </w:p>
                          <w:p w14:paraId="7A0F54AF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了解M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VVM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、M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VC框架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CommonJS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equireJS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模块管理规范，了解常见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Web性能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优化；</w:t>
                            </w:r>
                          </w:p>
                          <w:p w14:paraId="3930C246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400" w:lineRule="exact"/>
                              <w:ind w:left="284" w:hanging="284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了解n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odejs+express框架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，了解m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ongoDB和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  <w:t>ysql数据库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的基本命令；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F654" id="_x0000_s1042" type="#_x0000_t202" style="position:absolute;margin-left:-47.9pt;margin-top:212.55pt;width:513.15pt;height:184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" filled="f" stroked="f">
                <v:textbox>
                  <w:txbxContent>
                    <w:p w14:paraId="18AE0DC2" w14:textId="77777777" w:rsidR="00FD41F8" w:rsidRDefault="00E428AB">
                      <w:pPr>
                        <w:pStyle w:val="a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精通H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TML5/CSS前端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布局，熟练使用常见移动端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布局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，如r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em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，响应式布局；</w:t>
                      </w:r>
                    </w:p>
                    <w:p w14:paraId="685291AF" w14:textId="77777777" w:rsidR="00FD41F8" w:rsidRDefault="00E428AB">
                      <w:pPr>
                        <w:pStyle w:val="a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熟练使用原生J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avaScript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，熟练使用E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S5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、E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S6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新特性；</w:t>
                      </w:r>
                    </w:p>
                    <w:p w14:paraId="42ABC7FB" w14:textId="77777777" w:rsidR="00FD41F8" w:rsidRDefault="00E428AB">
                      <w:pPr>
                        <w:pStyle w:val="a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熟练运用R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eact.js开发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，有基于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React-router+redux+react-redux的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项目开发经验；</w:t>
                      </w:r>
                    </w:p>
                    <w:p w14:paraId="5323C71E" w14:textId="77777777" w:rsidR="00FD41F8" w:rsidRDefault="00E428AB">
                      <w:pPr>
                        <w:pStyle w:val="a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熟练运用V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ue.js框架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开发，有基于v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ue+vue-router+vuex单页面项目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开发经验；</w:t>
                      </w:r>
                    </w:p>
                    <w:p w14:paraId="1E9AA90F" w14:textId="77777777" w:rsidR="00FD41F8" w:rsidRDefault="00E428AB">
                      <w:pPr>
                        <w:pStyle w:val="a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npm包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，g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it代码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管理工具，熟悉w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ebpack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gulp等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前端资源模块化管理工具；</w:t>
                      </w:r>
                    </w:p>
                    <w:p w14:paraId="2E547227" w14:textId="77777777" w:rsidR="00FD41F8" w:rsidRDefault="00E428AB">
                      <w:pPr>
                        <w:pStyle w:val="a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熟悉S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wiper/ Mint-ui/ElementUI/AntDesign等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常见的主流第三方U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I组件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库；</w:t>
                      </w:r>
                    </w:p>
                    <w:p w14:paraId="78AC0381" w14:textId="77777777" w:rsidR="00FD41F8" w:rsidRDefault="00E428AB">
                      <w:pPr>
                        <w:pStyle w:val="a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了解J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sonp和配置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反向代理n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ginx解决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跨域问题；</w:t>
                      </w:r>
                    </w:p>
                    <w:p w14:paraId="7A0F54AF" w14:textId="77777777" w:rsidR="00FD41F8" w:rsidRDefault="00E428AB">
                      <w:pPr>
                        <w:pStyle w:val="a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了解M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VVM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、M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VC框架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和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CommonJS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、r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equireJS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模块管理规范，了解常见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Web性能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优化；</w:t>
                      </w:r>
                    </w:p>
                    <w:p w14:paraId="3930C246" w14:textId="77777777" w:rsidR="00FD41F8" w:rsidRDefault="00E428AB">
                      <w:pPr>
                        <w:pStyle w:val="a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400" w:lineRule="exact"/>
                        <w:ind w:left="284" w:hanging="284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了解n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odejs+express框架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，了解m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ongoDB和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m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  <w:t>ysql数据库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的基本命令；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AA2AE5A" wp14:editId="4E07A124">
                <wp:simplePos x="0" y="0"/>
                <wp:positionH relativeFrom="column">
                  <wp:posOffset>3757295</wp:posOffset>
                </wp:positionH>
                <wp:positionV relativeFrom="paragraph">
                  <wp:posOffset>607695</wp:posOffset>
                </wp:positionV>
                <wp:extent cx="139065" cy="109855"/>
                <wp:effectExtent l="0" t="0" r="0" b="2349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9"/>
                          </a:avLst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type w14:anchorId="0ABC8C4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295.85pt;margin-top:47.85pt;width:10.95pt;height:8.6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" adj="5390,24991" fillcolor="#5270af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5BDB208" wp14:editId="2963891E">
                <wp:simplePos x="0" y="0"/>
                <wp:positionH relativeFrom="column">
                  <wp:posOffset>-612140</wp:posOffset>
                </wp:positionH>
                <wp:positionV relativeFrom="paragraph">
                  <wp:posOffset>2265680</wp:posOffset>
                </wp:positionV>
                <wp:extent cx="6684645" cy="395605"/>
                <wp:effectExtent l="0" t="0" r="40005" b="4445"/>
                <wp:wrapNone/>
                <wp:docPr id="4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7669" y="6248"/>
                          <a:chExt cx="10527" cy="623"/>
                        </a:xfrm>
                      </wpg:grpSpPr>
                      <wps:wsp>
                        <wps:cNvPr id="37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76"/>
                        <wps:cNvSpPr txBox="1"/>
                        <wps:spPr>
                          <a:xfrm>
                            <a:off x="7669" y="624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0C322A6F" w14:textId="77777777" w:rsidR="00FD41F8" w:rsidRDefault="00E428AB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专业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9" name="矩形 10"/>
                        <wps:cNvSpPr/>
                        <wps:spPr>
                          <a:xfrm>
                            <a:off x="7764" y="6799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DB208" id="组合 43" o:spid="_x0000_s1043" style="position:absolute;margin-left:-48.2pt;margin-top:178.4pt;width:526.35pt;height:31.15pt;z-index:251650560" coordorigin="7669,6248" coordsize="10527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">
                <v:line id="直接连接符 38" o:spid="_x0000_s1044" style="position:absolute;visibility:visible;mso-wrap-style:square" from="7775,6834" to="18196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" strokecolor="gray" strokeweight="1.5pt">
                  <v:stroke joinstyle="miter"/>
                </v:line>
                <v:shape id="文本框 76" o:spid="_x0000_s1045" type="#_x0000_t202" style="position:absolute;left:7669;top:6248;width:2068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0C322A6F" w14:textId="77777777" w:rsidR="00FD41F8" w:rsidRDefault="00E428AB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专业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rect id="矩形 10" o:spid="_x0000_s1046" style="position:absolute;left:7764;top:6799;width:1230;height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" fillcolor="#5270af" stroked="f" strokeweight="1pt"/>
              </v:group>
            </w:pict>
          </mc:Fallback>
        </mc:AlternateContent>
      </w:r>
      <w:r>
        <w:br w:type="page"/>
      </w:r>
    </w:p>
    <w:p w14:paraId="24D687EE" w14:textId="77777777" w:rsidR="00FD41F8" w:rsidRDefault="00E428AB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A8FFDD1" wp14:editId="3109246D">
                <wp:simplePos x="0" y="0"/>
                <wp:positionH relativeFrom="column">
                  <wp:posOffset>-1264920</wp:posOffset>
                </wp:positionH>
                <wp:positionV relativeFrom="paragraph">
                  <wp:posOffset>-765810</wp:posOffset>
                </wp:positionV>
                <wp:extent cx="7437755" cy="1062355"/>
                <wp:effectExtent l="0" t="0" r="0" b="4445"/>
                <wp:wrapNone/>
                <wp:docPr id="14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549" cy="10625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2D91981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80" w:lineRule="exact"/>
                              <w:ind w:firstLineChars="550" w:firstLine="132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攻克难点：</w:t>
                            </w:r>
                          </w:p>
                          <w:p w14:paraId="1DB44FFE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before="0" w:beforeAutospacing="0" w:afterLines="20" w:after="62" w:afterAutospacing="0" w:line="320" w:lineRule="exact"/>
                              <w:ind w:left="2035" w:hanging="357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解决首页、详情页引用Swiper库实现轮播带来的问题</w:t>
                            </w:r>
                          </w:p>
                          <w:p w14:paraId="296D8CDB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before="0" w:beforeAutospacing="0" w:afterLines="20" w:after="62" w:afterAutospacing="0" w:line="320" w:lineRule="exact"/>
                              <w:ind w:left="2035" w:hanging="357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使用React高阶组件withRouter，进行与由Route包裹的组件通信</w:t>
                            </w:r>
                          </w:p>
                          <w:p w14:paraId="6AC16F45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before="0" w:beforeAutospacing="0" w:afterLines="20" w:after="62" w:afterAutospacing="0" w:line="320" w:lineRule="exact"/>
                              <w:ind w:left="2035" w:hanging="357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 xml:space="preserve"> 应用redux状态管理 购物车的全选/单选/结算/删除的状态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FDD1" id="_x0000_s1047" type="#_x0000_t202" style="position:absolute;margin-left:-99.6pt;margin-top:-60.3pt;width:585.65pt;height:83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" filled="f" stroked="f">
                <v:textbox>
                  <w:txbxContent>
                    <w:p w14:paraId="42D91981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80" w:lineRule="exact"/>
                        <w:ind w:firstLineChars="550" w:firstLine="132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攻克难点：</w:t>
                      </w:r>
                    </w:p>
                    <w:p w14:paraId="1DB44FFE" w14:textId="77777777" w:rsidR="00FD41F8" w:rsidRDefault="00E428AB">
                      <w:pPr>
                        <w:pStyle w:val="a7"/>
                        <w:numPr>
                          <w:ilvl w:val="0"/>
                          <w:numId w:val="3"/>
                        </w:numPr>
                        <w:spacing w:before="0" w:beforeAutospacing="0" w:afterLines="20" w:after="62" w:afterAutospacing="0" w:line="320" w:lineRule="exact"/>
                        <w:ind w:left="2035" w:hanging="357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3"/>
                          <w:szCs w:val="23"/>
                        </w:rPr>
                        <w:t>解决首页、详情页引用Swiper库实现轮播带来的问题</w:t>
                      </w:r>
                    </w:p>
                    <w:p w14:paraId="296D8CDB" w14:textId="77777777" w:rsidR="00FD41F8" w:rsidRDefault="00E428AB">
                      <w:pPr>
                        <w:pStyle w:val="a7"/>
                        <w:numPr>
                          <w:ilvl w:val="0"/>
                          <w:numId w:val="3"/>
                        </w:numPr>
                        <w:spacing w:before="0" w:beforeAutospacing="0" w:afterLines="20" w:after="62" w:afterAutospacing="0" w:line="320" w:lineRule="exact"/>
                        <w:ind w:left="2035" w:hanging="357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使用React高阶组件withRouter，进行与由Route包裹的组件通信</w:t>
                      </w:r>
                    </w:p>
                    <w:p w14:paraId="6AC16F45" w14:textId="77777777" w:rsidR="00FD41F8" w:rsidRDefault="00E428AB">
                      <w:pPr>
                        <w:pStyle w:val="a7"/>
                        <w:numPr>
                          <w:ilvl w:val="0"/>
                          <w:numId w:val="3"/>
                        </w:numPr>
                        <w:spacing w:before="0" w:beforeAutospacing="0" w:afterLines="20" w:after="62" w:afterAutospacing="0" w:line="320" w:lineRule="exact"/>
                        <w:ind w:left="2035" w:hanging="357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 xml:space="preserve"> 应用redux状态管理 购物车的全选/单选/结算/删除的状态</w:t>
                      </w:r>
                    </w:p>
                  </w:txbxContent>
                </v:textbox>
              </v:shape>
            </w:pict>
          </mc:Fallback>
        </mc:AlternateContent>
      </w:r>
    </w:p>
    <w:p w14:paraId="55298E2D" w14:textId="77777777" w:rsidR="00FD41F8" w:rsidRDefault="00E428A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6C739D9" wp14:editId="640301E9">
                <wp:simplePos x="0" y="0"/>
                <wp:positionH relativeFrom="column">
                  <wp:posOffset>-1396365</wp:posOffset>
                </wp:positionH>
                <wp:positionV relativeFrom="paragraph">
                  <wp:posOffset>148590</wp:posOffset>
                </wp:positionV>
                <wp:extent cx="7642860" cy="786765"/>
                <wp:effectExtent l="0" t="0" r="0" b="0"/>
                <wp:wrapNone/>
                <wp:docPr id="35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8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746F92A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36" w:lineRule="exact"/>
                              <w:ind w:left="420" w:firstLineChars="250" w:firstLine="700"/>
                              <w:rPr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>项目名称：猫眼 ( 仿猫眼 WebApp ) React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(已上线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：</w:t>
                            </w:r>
                            <w:hyperlink r:id="rId11" w:history="1">
                              <w:r>
                                <w:rPr>
                                  <w:rStyle w:val="a8"/>
                                  <w:rFonts w:ascii="微软雅黑" w:eastAsia="微软雅黑" w:hAnsi="微软雅黑" w:cs="Times New Roman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39.106.161.170</w:t>
                              </w:r>
                            </w:hyperlink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739D9" id="_x0000_s1048" type="#_x0000_t202" style="position:absolute;margin-left:-109.95pt;margin-top:11.7pt;width:601.8pt;height:61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" filled="f" stroked="f">
                <v:textbox style="mso-fit-shape-to-text:t">
                  <w:txbxContent>
                    <w:p w14:paraId="5746F92A" w14:textId="77777777" w:rsidR="00FD41F8" w:rsidRDefault="00E428AB">
                      <w:pPr>
                        <w:pStyle w:val="a7"/>
                        <w:spacing w:before="0" w:beforeAutospacing="0" w:after="0" w:afterAutospacing="0" w:line="336" w:lineRule="exact"/>
                        <w:ind w:left="420" w:firstLineChars="250" w:firstLine="700"/>
                        <w:rPr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270AF"/>
                          <w:sz w:val="28"/>
                          <w:szCs w:val="28"/>
                        </w:rPr>
                        <w:t>项目名称：猫眼 ( 仿猫眼 WebApp ) React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270AF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(已上线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：</w:t>
                      </w:r>
                      <w:hyperlink r:id="rId12" w:history="1">
                        <w:r>
                          <w:rPr>
                            <w:rStyle w:val="a8"/>
                            <w:rFonts w:ascii="微软雅黑" w:eastAsia="微软雅黑" w:hAnsi="微软雅黑" w:cs="Times New Roman"/>
                            <w:b/>
                            <w:bCs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39.106.161.170</w:t>
                        </w:r>
                      </w:hyperlink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36403096" w14:textId="77777777" w:rsidR="00FD41F8" w:rsidRDefault="00E428A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6D3DCE" wp14:editId="13E8F2D6">
                <wp:simplePos x="0" y="0"/>
                <wp:positionH relativeFrom="column">
                  <wp:posOffset>-537845</wp:posOffset>
                </wp:positionH>
                <wp:positionV relativeFrom="paragraph">
                  <wp:posOffset>6783705</wp:posOffset>
                </wp:positionV>
                <wp:extent cx="6316980" cy="1759585"/>
                <wp:effectExtent l="0" t="0" r="0" b="0"/>
                <wp:wrapNone/>
                <wp:docPr id="54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7088" cy="175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F3EFE27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1、熟悉React中的高阶函数、高阶组件封装组件，并了解其原理</w:t>
                            </w:r>
                          </w:p>
                          <w:p w14:paraId="2EA90E90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2、加深理解r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edux和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eact-redux以及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uex的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工作流程，以及他们优势与区别</w:t>
                            </w:r>
                          </w:p>
                          <w:p w14:paraId="26A06F79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3、加深理解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React中的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ontext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、发布订阅者模式处理非父子组件通信的解决方案</w:t>
                            </w:r>
                          </w:p>
                          <w:p w14:paraId="73E14188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、加深理解V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eact间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的组件通信方式</w:t>
                            </w:r>
                          </w:p>
                          <w:p w14:paraId="239BF0AD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5、理解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React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、V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ue基于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底层W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ebpack封装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二次开发的意义</w:t>
                            </w:r>
                          </w:p>
                          <w:p w14:paraId="306CD079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、解决了一些常见移动端布局兼容性问题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D3DCE" id="_x0000_s1049" type="#_x0000_t202" style="position:absolute;margin-left:-42.35pt;margin-top:534.15pt;width:497.4pt;height:138.5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" filled="f" stroked="f">
                <v:textbox>
                  <w:txbxContent>
                    <w:p w14:paraId="7F3EFE27" w14:textId="77777777" w:rsidR="00FD41F8" w:rsidRDefault="00E428AB">
                      <w:pPr>
                        <w:pStyle w:val="a7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1、熟悉React中的高阶函数、高阶组件封装组件，并了解其原理</w:t>
                      </w:r>
                    </w:p>
                    <w:p w14:paraId="2EA90E90" w14:textId="77777777" w:rsidR="00FD41F8" w:rsidRDefault="00E428AB">
                      <w:pPr>
                        <w:pStyle w:val="a7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2、加深理解r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edux和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eact-redux以及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v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uex的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工作流程，以及他们优势与区别</w:t>
                      </w:r>
                    </w:p>
                    <w:p w14:paraId="26A06F79" w14:textId="77777777" w:rsidR="00FD41F8" w:rsidRDefault="00E428AB">
                      <w:pPr>
                        <w:pStyle w:val="a7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3、加深理解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React中的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ontext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、发布订阅者模式处理非父子组件通信的解决方案</w:t>
                      </w:r>
                    </w:p>
                    <w:p w14:paraId="73E14188" w14:textId="77777777" w:rsidR="00FD41F8" w:rsidRDefault="00E428AB">
                      <w:pPr>
                        <w:pStyle w:val="a7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、加深理解V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ue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eact间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的组件通信方式</w:t>
                      </w:r>
                    </w:p>
                    <w:p w14:paraId="239BF0AD" w14:textId="77777777" w:rsidR="00FD41F8" w:rsidRDefault="00E428AB">
                      <w:pPr>
                        <w:pStyle w:val="a7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5、理解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React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、V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ue基于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底层W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ebpack封装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二次开发的意义</w:t>
                      </w:r>
                    </w:p>
                    <w:p w14:paraId="306CD079" w14:textId="77777777" w:rsidR="00FD41F8" w:rsidRDefault="00E428AB">
                      <w:pPr>
                        <w:pStyle w:val="a7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、解决了一些常见移动端布局兼容性问题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6AB8BDE7" wp14:editId="4C5A2FAB">
                <wp:simplePos x="0" y="0"/>
                <wp:positionH relativeFrom="column">
                  <wp:posOffset>-670560</wp:posOffset>
                </wp:positionH>
                <wp:positionV relativeFrom="paragraph">
                  <wp:posOffset>6360795</wp:posOffset>
                </wp:positionV>
                <wp:extent cx="6684645" cy="379730"/>
                <wp:effectExtent l="0" t="0" r="40005" b="1270"/>
                <wp:wrapNone/>
                <wp:docPr id="50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79730"/>
                          <a:chOff x="5897" y="11708"/>
                          <a:chExt cx="10527" cy="598"/>
                        </a:xfrm>
                      </wpg:grpSpPr>
                      <wps:wsp>
                        <wps:cNvPr id="51" name="直接连接符 40"/>
                        <wps:cNvCnPr/>
                        <wps:spPr>
                          <a:xfrm>
                            <a:off x="6003" y="12269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文本框 82"/>
                        <wps:cNvSpPr txBox="1"/>
                        <wps:spPr>
                          <a:xfrm>
                            <a:off x="5897" y="11708"/>
                            <a:ext cx="2072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A8B38D3" w14:textId="77777777" w:rsidR="00FD41F8" w:rsidRDefault="00E428AB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项目收获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53" name="矩形 16"/>
                        <wps:cNvSpPr/>
                        <wps:spPr>
                          <a:xfrm>
                            <a:off x="5992" y="12234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8BDE7" id="组合 51" o:spid="_x0000_s1050" style="position:absolute;margin-left:-52.8pt;margin-top:500.85pt;width:526.35pt;height:29.9pt;z-index:251674112" coordorigin="5897,11708" coordsize="10527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">
                <v:line id="直接连接符 40" o:spid="_x0000_s1051" style="position:absolute;visibility:visible;mso-wrap-style:square" from="6003,12269" to="16424,12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" strokecolor="gray" strokeweight="1.5pt">
                  <v:stroke joinstyle="miter"/>
                </v:line>
                <v:shape id="文本框 82" o:spid="_x0000_s1052" type="#_x0000_t202" style="position:absolute;left:5897;top:11708;width:207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14:paraId="1A8B38D3" w14:textId="77777777" w:rsidR="00FD41F8" w:rsidRDefault="00E428AB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项目收获</w:t>
                        </w:r>
                      </w:p>
                    </w:txbxContent>
                  </v:textbox>
                </v:shape>
                <v:rect id="矩形 16" o:spid="_x0000_s1053" style="position:absolute;left:5992;top:12234;width:1230;height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" fillcolor="#5270a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AE38A6A" wp14:editId="4641CF70">
                <wp:simplePos x="0" y="0"/>
                <wp:positionH relativeFrom="column">
                  <wp:posOffset>-1271905</wp:posOffset>
                </wp:positionH>
                <wp:positionV relativeFrom="paragraph">
                  <wp:posOffset>3978275</wp:posOffset>
                </wp:positionV>
                <wp:extent cx="7339965" cy="2406650"/>
                <wp:effectExtent l="0" t="0" r="0" b="0"/>
                <wp:wrapNone/>
                <wp:docPr id="161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965" cy="240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A1D7632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40" w:lineRule="exact"/>
                              <w:ind w:left="907" w:firstLineChars="200" w:firstLine="480"/>
                              <w:rPr>
                                <w:rFonts w:ascii="微软雅黑" w:eastAsia="微软雅黑" w:hAnsi="微软雅黑" w:cs="Times New Roman"/>
                                <w:color w:val="7F7F7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项目周期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</w:rPr>
                              <w:t>019.01~2019.04</w:t>
                            </w:r>
                          </w:p>
                          <w:p w14:paraId="574C4BA8" w14:textId="77777777" w:rsidR="00FD41F8" w:rsidRDefault="00E428AB">
                            <w:pPr>
                              <w:pStyle w:val="a7"/>
                              <w:spacing w:beforeLines="10" w:before="31" w:beforeAutospacing="0" w:afterLines="10" w:after="31" w:afterAutospacing="0" w:line="380" w:lineRule="exact"/>
                              <w:ind w:left="907" w:firstLineChars="200" w:firstLine="480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小米公司创办的一个消费类物联网平台小米商城。</w:t>
                            </w:r>
                          </w:p>
                          <w:p w14:paraId="24FF50A9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80" w:lineRule="exact"/>
                              <w:ind w:left="907" w:firstLineChars="200" w:firstLine="48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项目职责(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  <w:t>团队协作)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：</w:t>
                            </w:r>
                          </w:p>
                          <w:p w14:paraId="71C63B0F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  <w:t>异步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请求数据，下拉刷新，更新列表</w:t>
                            </w:r>
                          </w:p>
                          <w:p w14:paraId="5CD49C38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3"/>
                                <w:szCs w:val="23"/>
                              </w:rPr>
                              <w:t>封装底部选项卡组件，和导航栏组件</w:t>
                            </w:r>
                          </w:p>
                          <w:p w14:paraId="6379EE3A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80" w:lineRule="exact"/>
                              <w:ind w:left="1347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应用技术：</w:t>
                            </w:r>
                          </w:p>
                          <w:p w14:paraId="57B517C3" w14:textId="77777777" w:rsidR="00FD41F8" w:rsidRDefault="00E428AB">
                            <w:pPr>
                              <w:pStyle w:val="a7"/>
                              <w:spacing w:before="0" w:beforeAutospacing="0" w:afterLines="15" w:after="46" w:afterAutospacing="0" w:line="380" w:lineRule="exact"/>
                              <w:ind w:left="1347" w:firstLineChars="50" w:firstLine="1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vu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ex判断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异步数据的状态，使用缓存数据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5D74DF" w14:textId="77777777" w:rsidR="00FD41F8" w:rsidRDefault="00E428AB">
                            <w:pPr>
                              <w:pStyle w:val="a7"/>
                              <w:spacing w:before="0" w:beforeAutospacing="0" w:afterLines="15" w:after="46" w:afterAutospacing="0" w:line="380" w:lineRule="exact"/>
                              <w:ind w:left="1347" w:firstLineChars="50" w:firstLine="1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etter-Scroll实现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首页中的拖动滚动、懒加载</w:t>
                            </w:r>
                          </w:p>
                          <w:p w14:paraId="71597177" w14:textId="77777777" w:rsidR="00FD41F8" w:rsidRDefault="00E428AB">
                            <w:pPr>
                              <w:pStyle w:val="a7"/>
                              <w:spacing w:before="0" w:beforeAutospacing="0" w:afterLines="15" w:after="46" w:afterAutospacing="0" w:line="380" w:lineRule="exact"/>
                              <w:ind w:left="1347" w:firstLineChars="50" w:firstLine="1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min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t-ui 组件库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封装加载提示框组件</w:t>
                            </w:r>
                          </w:p>
                          <w:p w14:paraId="0F62D5FF" w14:textId="77777777" w:rsidR="00FD41F8" w:rsidRDefault="00FD41F8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38A6A" id="_x0000_s1054" type="#_x0000_t202" style="position:absolute;margin-left:-100.15pt;margin-top:313.25pt;width:577.95pt;height:189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" filled="f" stroked="f">
                <v:textbox>
                  <w:txbxContent>
                    <w:p w14:paraId="7A1D7632" w14:textId="77777777" w:rsidR="00FD41F8" w:rsidRDefault="00E428AB">
                      <w:pPr>
                        <w:pStyle w:val="a7"/>
                        <w:spacing w:before="0" w:beforeAutospacing="0" w:after="0" w:afterAutospacing="0" w:line="440" w:lineRule="exact"/>
                        <w:ind w:left="907" w:firstLineChars="200" w:firstLine="480"/>
                        <w:rPr>
                          <w:rFonts w:ascii="微软雅黑" w:eastAsia="微软雅黑" w:hAnsi="微软雅黑" w:cs="Times New Roman"/>
                          <w:color w:val="7F7F7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项目周期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</w:rPr>
                        <w:t>019.01~2019.04</w:t>
                      </w:r>
                    </w:p>
                    <w:p w14:paraId="574C4BA8" w14:textId="77777777" w:rsidR="00FD41F8" w:rsidRDefault="00E428AB">
                      <w:pPr>
                        <w:pStyle w:val="a7"/>
                        <w:spacing w:beforeLines="10" w:before="31" w:beforeAutospacing="0" w:afterLines="10" w:after="31" w:afterAutospacing="0" w:line="380" w:lineRule="exact"/>
                        <w:ind w:left="907" w:firstLineChars="200" w:firstLine="480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小米公司创办的一个消费类物联网平台小米商城。</w:t>
                      </w:r>
                    </w:p>
                    <w:p w14:paraId="24FF50A9" w14:textId="77777777" w:rsidR="00FD41F8" w:rsidRDefault="00E428AB">
                      <w:pPr>
                        <w:pStyle w:val="a7"/>
                        <w:spacing w:before="0" w:beforeAutospacing="0" w:after="0" w:afterAutospacing="0" w:line="380" w:lineRule="exact"/>
                        <w:ind w:left="907" w:firstLineChars="200" w:firstLine="48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项目职责(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  <w:t>团队协作)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：</w:t>
                      </w:r>
                    </w:p>
                    <w:p w14:paraId="71C63B0F" w14:textId="77777777" w:rsidR="00FD41F8" w:rsidRDefault="00E428AB">
                      <w:pPr>
                        <w:pStyle w:val="a7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  <w:t>异步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请求数据，下拉刷新，更新列表</w:t>
                      </w:r>
                    </w:p>
                    <w:p w14:paraId="5CD49C38" w14:textId="77777777" w:rsidR="00FD41F8" w:rsidRDefault="00E428AB">
                      <w:pPr>
                        <w:pStyle w:val="a7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3"/>
                          <w:szCs w:val="23"/>
                        </w:rPr>
                        <w:t>封装底部选项卡组件，和导航栏组件</w:t>
                      </w:r>
                    </w:p>
                    <w:p w14:paraId="6379EE3A" w14:textId="77777777" w:rsidR="00FD41F8" w:rsidRDefault="00E428AB">
                      <w:pPr>
                        <w:pStyle w:val="a7"/>
                        <w:spacing w:before="0" w:beforeAutospacing="0" w:after="0" w:afterAutospacing="0" w:line="380" w:lineRule="exact"/>
                        <w:ind w:left="1347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应用技术：</w:t>
                      </w:r>
                    </w:p>
                    <w:p w14:paraId="57B517C3" w14:textId="77777777" w:rsidR="00FD41F8" w:rsidRDefault="00E428AB">
                      <w:pPr>
                        <w:pStyle w:val="a7"/>
                        <w:spacing w:before="0" w:beforeAutospacing="0" w:afterLines="15" w:after="46" w:afterAutospacing="0" w:line="380" w:lineRule="exact"/>
                        <w:ind w:left="1347" w:firstLineChars="50" w:firstLine="18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vu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ex判断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异步数据的状态，使用缓存数据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5D74DF" w14:textId="77777777" w:rsidR="00FD41F8" w:rsidRDefault="00E428AB">
                      <w:pPr>
                        <w:pStyle w:val="a7"/>
                        <w:spacing w:before="0" w:beforeAutospacing="0" w:afterLines="15" w:after="46" w:afterAutospacing="0" w:line="380" w:lineRule="exact"/>
                        <w:ind w:left="1347" w:firstLineChars="50" w:firstLine="18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etter-Scroll实现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首页中的拖动滚动、懒加载</w:t>
                      </w:r>
                    </w:p>
                    <w:p w14:paraId="71597177" w14:textId="77777777" w:rsidR="00FD41F8" w:rsidRDefault="00E428AB">
                      <w:pPr>
                        <w:pStyle w:val="a7"/>
                        <w:spacing w:before="0" w:beforeAutospacing="0" w:afterLines="15" w:after="46" w:afterAutospacing="0" w:line="380" w:lineRule="exact"/>
                        <w:ind w:left="1347" w:firstLineChars="50" w:firstLine="18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min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t-ui 组件库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封装加载提示框组件</w:t>
                      </w:r>
                    </w:p>
                    <w:p w14:paraId="0F62D5FF" w14:textId="77777777" w:rsidR="00FD41F8" w:rsidRDefault="00FD41F8">
                      <w:pPr>
                        <w:pStyle w:val="a7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BFC7BD" wp14:editId="095E8584">
                <wp:simplePos x="0" y="0"/>
                <wp:positionH relativeFrom="column">
                  <wp:posOffset>-1169035</wp:posOffset>
                </wp:positionH>
                <wp:positionV relativeFrom="paragraph">
                  <wp:posOffset>3738245</wp:posOffset>
                </wp:positionV>
                <wp:extent cx="7202805" cy="786765"/>
                <wp:effectExtent l="0" t="0" r="0" b="0"/>
                <wp:wrapNone/>
                <wp:docPr id="160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280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5CF7F0D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36" w:lineRule="exact"/>
                              <w:ind w:firstLineChars="300" w:firstLine="840"/>
                              <w:rPr>
                                <w:color w:val="5270A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>项目名称：小米商城 ( 仿小米商城 WebApp ) Vue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270A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(已上线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：</w:t>
                            </w:r>
                            <w:hyperlink r:id="rId13" w:history="1">
                              <w:r>
                                <w:rPr>
                                  <w:rStyle w:val="a8"/>
                                  <w:rFonts w:ascii="微软雅黑" w:eastAsia="微软雅黑" w:hAnsi="微软雅黑" w:cs="Times New Roman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39.106.161.170:4000</w:t>
                              </w:r>
                            </w:hyperlink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FC7BD" id="_x0000_s1055" type="#_x0000_t202" style="position:absolute;margin-left:-92.05pt;margin-top:294.35pt;width:567.15pt;height:61.9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" filled="f" stroked="f">
                <v:textbox style="mso-fit-shape-to-text:t">
                  <w:txbxContent>
                    <w:p w14:paraId="05CF7F0D" w14:textId="77777777" w:rsidR="00FD41F8" w:rsidRDefault="00E428AB">
                      <w:pPr>
                        <w:pStyle w:val="a7"/>
                        <w:spacing w:before="0" w:beforeAutospacing="0" w:after="0" w:afterAutospacing="0" w:line="336" w:lineRule="exact"/>
                        <w:ind w:firstLineChars="300" w:firstLine="840"/>
                        <w:rPr>
                          <w:color w:val="5270A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270AF"/>
                          <w:sz w:val="28"/>
                          <w:szCs w:val="28"/>
                        </w:rPr>
                        <w:t>项目名称：小米商城 ( 仿小米商城 WebApp ) Vue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270AF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(已上线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：</w:t>
                      </w:r>
                      <w:hyperlink r:id="rId14" w:history="1">
                        <w:r>
                          <w:rPr>
                            <w:rStyle w:val="a8"/>
                            <w:rFonts w:ascii="微软雅黑" w:eastAsia="微软雅黑" w:hAnsi="微软雅黑" w:cs="Times New Roman"/>
                            <w:b/>
                            <w:bCs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39.106.161.170:4000</w:t>
                        </w:r>
                      </w:hyperlink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A34C2FE" wp14:editId="252939EE">
                <wp:simplePos x="0" y="0"/>
                <wp:positionH relativeFrom="column">
                  <wp:posOffset>-1306830</wp:posOffset>
                </wp:positionH>
                <wp:positionV relativeFrom="paragraph">
                  <wp:posOffset>184785</wp:posOffset>
                </wp:positionV>
                <wp:extent cx="7504430" cy="3571240"/>
                <wp:effectExtent l="0" t="0" r="0" b="0"/>
                <wp:wrapNone/>
                <wp:docPr id="4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430" cy="357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D8A7D45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440" w:lineRule="exact"/>
                              <w:ind w:left="907" w:firstLineChars="200" w:firstLine="480"/>
                              <w:rPr>
                                <w:rFonts w:ascii="微软雅黑" w:eastAsia="微软雅黑" w:hAnsi="微软雅黑" w:cs="Times New Roman"/>
                                <w:color w:val="7F7F7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项目周期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</w:rPr>
                              <w:t xml:space="preserve">019.04~2019.05 </w:t>
                            </w:r>
                          </w:p>
                          <w:p w14:paraId="64F48EAA" w14:textId="77777777" w:rsidR="00FD41F8" w:rsidRDefault="00E428AB">
                            <w:pPr>
                              <w:pStyle w:val="a7"/>
                              <w:spacing w:beforeLines="20" w:before="62" w:beforeAutospacing="0" w:afterLines="20" w:after="62" w:afterAutospacing="0" w:line="380" w:lineRule="exact"/>
                              <w:ind w:left="907" w:firstLineChars="200" w:firstLine="480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猫眼是美团旗下的一家集媒体内容、在线购票、用户互动社交等服务的一站式电影互联网平台。</w:t>
                            </w:r>
                          </w:p>
                          <w:p w14:paraId="1511FE5B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80" w:lineRule="exact"/>
                              <w:ind w:left="907" w:firstLineChars="200" w:firstLine="48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项目职责(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  <w:t>团队协作)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：</w:t>
                            </w:r>
                          </w:p>
                          <w:p w14:paraId="6E57A06E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实现首页上拉刷新，上拉加载 更新数据</w:t>
                            </w:r>
                          </w:p>
                          <w:p w14:paraId="32B27EB8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ux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异步处理 请求数据，根据状态使用缓存渲染列表</w:t>
                            </w:r>
                          </w:p>
                          <w:p w14:paraId="04B41BE9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封装顶部导航栏，并添加吸顶效果</w:t>
                            </w:r>
                          </w:p>
                          <w:p w14:paraId="0C9F5C91" w14:textId="77777777" w:rsidR="00FD41F8" w:rsidRDefault="00E428AB">
                            <w:pPr>
                              <w:pStyle w:val="a7"/>
                              <w:spacing w:before="0" w:beforeAutospacing="0" w:after="0" w:afterAutospacing="0" w:line="380" w:lineRule="exact"/>
                              <w:ind w:left="1347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应用技术：</w:t>
                            </w:r>
                          </w:p>
                          <w:p w14:paraId="58AECC83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80" w:lineRule="exact"/>
                              <w:ind w:left="1347" w:firstLineChars="50" w:firstLine="1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Webpack封装好的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oaders进行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开发</w:t>
                            </w:r>
                          </w:p>
                          <w:p w14:paraId="44E8B361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80" w:lineRule="exact"/>
                              <w:ind w:left="1347" w:firstLineChars="50" w:firstLine="1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使用Ant Design封装上拉加载，S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wiper封装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轮播组件</w:t>
                            </w:r>
                          </w:p>
                          <w:p w14:paraId="2E365865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80" w:lineRule="exact"/>
                              <w:ind w:left="1347" w:firstLineChars="50" w:firstLine="1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webpack-dev-server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实现开发过程中实时刷新加载的效果</w:t>
                            </w:r>
                          </w:p>
                          <w:p w14:paraId="75E9F175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80" w:lineRule="exact"/>
                              <w:ind w:left="1347" w:firstLineChars="50" w:firstLine="1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/>
                                <w:spacing w:val="75"/>
                                <w:sz w:val="21"/>
                                <w:szCs w:val="21"/>
                                <w:shd w:val="clear" w:color="auto" w:fill="FFFFFF"/>
                              </w:rPr>
                              <w:t>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使用c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ontext状态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树和中间人形式传参方式，解决项目中的非父子组件通信</w:t>
                            </w:r>
                          </w:p>
                          <w:p w14:paraId="2AE0FC62" w14:textId="77777777" w:rsidR="00FD41F8" w:rsidRDefault="00E428AB">
                            <w:pPr>
                              <w:pStyle w:val="a7"/>
                              <w:spacing w:before="0" w:beforeAutospacing="0" w:afterLines="20" w:after="62" w:afterAutospacing="0" w:line="380" w:lineRule="exact"/>
                              <w:ind w:firstLineChars="550" w:firstLine="132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</w:rPr>
                              <w:t>攻克难点：</w:t>
                            </w:r>
                          </w:p>
                          <w:p w14:paraId="143EFE37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before="0" w:beforeAutospacing="0" w:afterLines="20" w:after="62" w:afterAutospacing="0" w:line="380" w:lineRule="exact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</w:rPr>
                              <w:t>ReactDom.findDomNode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获得轮播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组件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的高度，计算视口高，触发吸顶效果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4C2FE" id="_x0000_s1056" type="#_x0000_t202" style="position:absolute;margin-left:-102.9pt;margin-top:14.55pt;width:590.9pt;height:281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" filled="f" stroked="f">
                <v:textbox>
                  <w:txbxContent>
                    <w:p w14:paraId="1D8A7D45" w14:textId="77777777" w:rsidR="00FD41F8" w:rsidRDefault="00E428AB">
                      <w:pPr>
                        <w:pStyle w:val="a7"/>
                        <w:spacing w:before="0" w:beforeAutospacing="0" w:after="0" w:afterAutospacing="0" w:line="440" w:lineRule="exact"/>
                        <w:ind w:left="907" w:firstLineChars="200" w:firstLine="480"/>
                        <w:rPr>
                          <w:rFonts w:ascii="微软雅黑" w:eastAsia="微软雅黑" w:hAnsi="微软雅黑" w:cs="Times New Roman"/>
                          <w:color w:val="7F7F7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项目周期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</w:rPr>
                        <w:t xml:space="preserve">019.04~2019.05 </w:t>
                      </w:r>
                    </w:p>
                    <w:p w14:paraId="64F48EAA" w14:textId="77777777" w:rsidR="00FD41F8" w:rsidRDefault="00E428AB">
                      <w:pPr>
                        <w:pStyle w:val="a7"/>
                        <w:spacing w:beforeLines="20" w:before="62" w:beforeAutospacing="0" w:afterLines="20" w:after="62" w:afterAutospacing="0" w:line="380" w:lineRule="exact"/>
                        <w:ind w:left="907" w:firstLineChars="200" w:firstLine="480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猫眼是美团旗下的一家集媒体内容、在线购票、用户互动社交等服务的一站式电影互联网平台。</w:t>
                      </w:r>
                    </w:p>
                    <w:p w14:paraId="1511FE5B" w14:textId="77777777" w:rsidR="00FD41F8" w:rsidRDefault="00E428AB">
                      <w:pPr>
                        <w:pStyle w:val="a7"/>
                        <w:spacing w:before="0" w:beforeAutospacing="0" w:after="0" w:afterAutospacing="0" w:line="380" w:lineRule="exact"/>
                        <w:ind w:left="907" w:firstLineChars="200" w:firstLine="48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项目职责(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  <w:t>团队协作)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：</w:t>
                      </w:r>
                    </w:p>
                    <w:p w14:paraId="6E57A06E" w14:textId="77777777" w:rsidR="00FD41F8" w:rsidRDefault="00E428AB">
                      <w:pPr>
                        <w:pStyle w:val="a7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实现首页上拉刷新，上拉加载 更新数据</w:t>
                      </w:r>
                    </w:p>
                    <w:p w14:paraId="32B27EB8" w14:textId="77777777" w:rsidR="00FD41F8" w:rsidRDefault="00E428AB">
                      <w:pPr>
                        <w:pStyle w:val="a7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ux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异步处理 请求数据，根据状态使用缓存渲染列表</w:t>
                      </w:r>
                    </w:p>
                    <w:p w14:paraId="04B41BE9" w14:textId="77777777" w:rsidR="00FD41F8" w:rsidRDefault="00E428AB">
                      <w:pPr>
                        <w:pStyle w:val="a7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封装顶部导航栏，并添加吸顶效果</w:t>
                      </w:r>
                    </w:p>
                    <w:p w14:paraId="0C9F5C91" w14:textId="77777777" w:rsidR="00FD41F8" w:rsidRDefault="00E428AB">
                      <w:pPr>
                        <w:pStyle w:val="a7"/>
                        <w:spacing w:before="0" w:beforeAutospacing="0" w:after="0" w:afterAutospacing="0" w:line="380" w:lineRule="exact"/>
                        <w:ind w:left="1347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应用技术：</w:t>
                      </w:r>
                    </w:p>
                    <w:p w14:paraId="58AECC83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80" w:lineRule="exact"/>
                        <w:ind w:left="1347" w:firstLineChars="50" w:firstLine="18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基于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Webpack封装好的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oaders进行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开发</w:t>
                      </w:r>
                    </w:p>
                    <w:p w14:paraId="44E8B361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80" w:lineRule="exact"/>
                        <w:ind w:left="1347" w:firstLineChars="50" w:firstLine="18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使用Ant Design封装上拉加载，S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wiper封装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轮播组件</w:t>
                      </w:r>
                    </w:p>
                    <w:p w14:paraId="2E365865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80" w:lineRule="exact"/>
                        <w:ind w:left="1347" w:firstLineChars="50" w:firstLine="18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利用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webpack-dev-server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实现开发过程中实时刷新加载的效果</w:t>
                      </w:r>
                    </w:p>
                    <w:p w14:paraId="75E9F175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80" w:lineRule="exact"/>
                        <w:ind w:left="1347" w:firstLineChars="50" w:firstLine="18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/>
                          <w:spacing w:val="75"/>
                          <w:sz w:val="21"/>
                          <w:szCs w:val="21"/>
                          <w:shd w:val="clear" w:color="auto" w:fill="FFFFFF"/>
                        </w:rPr>
                        <w:t>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使用c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ontext状态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树和中间人形式传参方式，解决项目中的非父子组件通信</w:t>
                      </w:r>
                    </w:p>
                    <w:p w14:paraId="2AE0FC62" w14:textId="77777777" w:rsidR="00FD41F8" w:rsidRDefault="00E428AB">
                      <w:pPr>
                        <w:pStyle w:val="a7"/>
                        <w:spacing w:before="0" w:beforeAutospacing="0" w:afterLines="20" w:after="62" w:afterAutospacing="0" w:line="380" w:lineRule="exact"/>
                        <w:ind w:firstLineChars="550" w:firstLine="132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</w:rPr>
                        <w:t>攻克难点：</w:t>
                      </w:r>
                    </w:p>
                    <w:p w14:paraId="143EFE37" w14:textId="77777777" w:rsidR="00FD41F8" w:rsidRDefault="00E428AB">
                      <w:pPr>
                        <w:pStyle w:val="a7"/>
                        <w:numPr>
                          <w:ilvl w:val="0"/>
                          <w:numId w:val="6"/>
                        </w:numPr>
                        <w:spacing w:before="0" w:beforeAutospacing="0" w:afterLines="20" w:after="62" w:afterAutospacing="0" w:line="380" w:lineRule="exact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</w:rPr>
                        <w:t>ReactDom.findDomNode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获得轮播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组件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的高度，计算视口高，触发吸顶效果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A02705" wp14:editId="5005B033">
                <wp:simplePos x="0" y="0"/>
                <wp:positionH relativeFrom="column">
                  <wp:posOffset>-745490</wp:posOffset>
                </wp:positionH>
                <wp:positionV relativeFrom="paragraph">
                  <wp:posOffset>1914525</wp:posOffset>
                </wp:positionV>
                <wp:extent cx="6694170" cy="786765"/>
                <wp:effectExtent l="0" t="0" r="0" b="6350"/>
                <wp:wrapNone/>
                <wp:docPr id="4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098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93B957D" w14:textId="77777777" w:rsidR="00FD41F8" w:rsidRDefault="00E428AB">
                            <w:pPr>
                              <w:pStyle w:val="a7"/>
                              <w:spacing w:before="0" w:beforeAutospacing="0" w:afterLines="30" w:after="93" w:afterAutospacing="0" w:line="34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▸</w:t>
                            </w:r>
                            <w:r>
                              <w:rPr>
                                <w:rFonts w:ascii="MS Gothic" w:eastAsiaTheme="minorEastAsia" w:hAnsi="MS Gothic" w:cs="MS Gothic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酷爱软件开发工作，有良好的业务需求理解能力</w:t>
                            </w:r>
                          </w:p>
                          <w:p w14:paraId="7DE2CFF2" w14:textId="77777777" w:rsidR="00FD41F8" w:rsidRDefault="00E428AB">
                            <w:pPr>
                              <w:pStyle w:val="a7"/>
                              <w:spacing w:before="0" w:beforeAutospacing="0" w:afterLines="30" w:after="93" w:afterAutospacing="0" w:line="340" w:lineRule="exact"/>
                              <w:ind w:left="220" w:hangingChars="100" w:hanging="22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▸</w:t>
                            </w:r>
                            <w:r>
                              <w:rPr>
                                <w:rFonts w:ascii="MS Gothic" w:eastAsiaTheme="minorEastAsia" w:hAnsi="MS Gothic" w:cs="MS Gothic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喜欢逛一些技术论博客、论坛、例如掘金，C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SDN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，git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hub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关注一些前端技术公众号，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偶尔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更新自己的掘金博客(</w:t>
                            </w:r>
                            <w:hyperlink r:id="rId15" w:history="1">
                              <w:r>
                                <w:rPr>
                                  <w:rStyle w:val="a8"/>
                                  <w:color w:val="595959" w:themeColor="text1" w:themeTint="A6"/>
                                </w:rPr>
                                <w:t>https://juejin.im/user/5c2de757e51d452f4d1a3e5e</w:t>
                              </w:r>
                            </w:hyperlink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1507AB8" w14:textId="77777777" w:rsidR="00FD41F8" w:rsidRDefault="00E428AB">
                            <w:pPr>
                              <w:pStyle w:val="a7"/>
                              <w:spacing w:before="0" w:beforeAutospacing="0" w:afterLines="30" w:after="93" w:afterAutospacing="0" w:line="34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▸</w:t>
                            </w:r>
                            <w:r>
                              <w:rPr>
                                <w:rFonts w:ascii="MS Gothic" w:eastAsiaTheme="minorEastAsia" w:hAnsi="MS Gothic" w:cs="MS Gothic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任务执行力强，性格活泼开朗，善于与人沟通，有良好的沟通能力，可以在团队协作中活跃团队气氛</w:t>
                            </w:r>
                          </w:p>
                          <w:p w14:paraId="07808571" w14:textId="77777777" w:rsidR="00FD41F8" w:rsidRDefault="00E428AB">
                            <w:pPr>
                              <w:pStyle w:val="a7"/>
                              <w:spacing w:before="0" w:beforeAutospacing="0" w:afterLines="30" w:after="93" w:afterAutospacing="0" w:line="340" w:lineRule="exact"/>
                              <w:ind w:left="220" w:hangingChars="100" w:hanging="22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▸</w:t>
                            </w:r>
                            <w:r>
                              <w:rPr>
                                <w:rFonts w:ascii="MS Gothic" w:eastAsiaTheme="minorEastAsia" w:hAnsi="MS Gothic" w:cs="MS Gothic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自学能力强，做事认真踏实，生活中乐于助人，能够妥善的处理周围的人际关系，无论实习还是正式工作都会恪尽职守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02705" id="_x0000_s1057" type="#_x0000_t202" style="position:absolute;margin-left:-58.7pt;margin-top:150.75pt;width:527.1pt;height:61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" filled="f" stroked="f">
                <v:textbox style="mso-fit-shape-to-text:t">
                  <w:txbxContent>
                    <w:p w14:paraId="793B957D" w14:textId="77777777" w:rsidR="00FD41F8" w:rsidRDefault="00E428AB">
                      <w:pPr>
                        <w:pStyle w:val="a7"/>
                        <w:spacing w:before="0" w:beforeAutospacing="0" w:afterLines="30" w:after="93" w:afterAutospacing="0" w:line="34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color w:val="595959" w:themeColor="text1" w:themeTint="A6"/>
                          <w:sz w:val="22"/>
                          <w:szCs w:val="22"/>
                        </w:rPr>
                        <w:t>▸</w:t>
                      </w:r>
                      <w:r>
                        <w:rPr>
                          <w:rFonts w:ascii="MS Gothic" w:eastAsiaTheme="minorEastAsia" w:hAnsi="MS Gothic" w:cs="MS Gothic" w:hint="eastAsia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酷爱软件开发工作，有良好的业务需求理解能力</w:t>
                      </w:r>
                    </w:p>
                    <w:p w14:paraId="7DE2CFF2" w14:textId="77777777" w:rsidR="00FD41F8" w:rsidRDefault="00E428AB">
                      <w:pPr>
                        <w:pStyle w:val="a7"/>
                        <w:spacing w:before="0" w:beforeAutospacing="0" w:afterLines="30" w:after="93" w:afterAutospacing="0" w:line="340" w:lineRule="exact"/>
                        <w:ind w:left="220" w:hangingChars="100" w:hanging="22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color w:val="595959" w:themeColor="text1" w:themeTint="A6"/>
                          <w:sz w:val="22"/>
                          <w:szCs w:val="22"/>
                        </w:rPr>
                        <w:t>▸</w:t>
                      </w:r>
                      <w:r>
                        <w:rPr>
                          <w:rFonts w:ascii="MS Gothic" w:eastAsiaTheme="minorEastAsia" w:hAnsi="MS Gothic" w:cs="MS Gothic" w:hint="eastAsia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喜欢逛一些技术论博客、论坛、例如掘金，C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SDN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，git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hub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关注一些前端技术公众号，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偶尔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更新自己的掘金博客(</w:t>
                      </w:r>
                      <w:hyperlink r:id="rId16" w:history="1">
                        <w:r>
                          <w:rPr>
                            <w:rStyle w:val="a8"/>
                            <w:color w:val="595959" w:themeColor="text1" w:themeTint="A6"/>
                          </w:rPr>
                          <w:t>https://juejin.im/user/5c2de757e51d452f4d1a3e5e</w:t>
                        </w:r>
                      </w:hyperlink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</w:p>
                    <w:p w14:paraId="01507AB8" w14:textId="77777777" w:rsidR="00FD41F8" w:rsidRDefault="00E428AB">
                      <w:pPr>
                        <w:pStyle w:val="a7"/>
                        <w:spacing w:before="0" w:beforeAutospacing="0" w:afterLines="30" w:after="93" w:afterAutospacing="0" w:line="34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color w:val="595959" w:themeColor="text1" w:themeTint="A6"/>
                          <w:sz w:val="22"/>
                          <w:szCs w:val="22"/>
                        </w:rPr>
                        <w:t>▸</w:t>
                      </w:r>
                      <w:r>
                        <w:rPr>
                          <w:rFonts w:ascii="MS Gothic" w:eastAsiaTheme="minorEastAsia" w:hAnsi="MS Gothic" w:cs="MS Gothic" w:hint="eastAsia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任务执行力强，性格活泼开朗，善于与人沟通，有良好的沟通能力，可以在团队协作中活跃团队气氛</w:t>
                      </w:r>
                    </w:p>
                    <w:p w14:paraId="07808571" w14:textId="77777777" w:rsidR="00FD41F8" w:rsidRDefault="00E428AB">
                      <w:pPr>
                        <w:pStyle w:val="a7"/>
                        <w:spacing w:before="0" w:beforeAutospacing="0" w:afterLines="30" w:after="93" w:afterAutospacing="0" w:line="340" w:lineRule="exact"/>
                        <w:ind w:left="220" w:hangingChars="100" w:hanging="220"/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color w:val="595959" w:themeColor="text1" w:themeTint="A6"/>
                          <w:sz w:val="22"/>
                          <w:szCs w:val="22"/>
                        </w:rPr>
                        <w:t>▸</w:t>
                      </w:r>
                      <w:r>
                        <w:rPr>
                          <w:rFonts w:ascii="MS Gothic" w:eastAsiaTheme="minorEastAsia" w:hAnsi="MS Gothic" w:cs="MS Gothic" w:hint="eastAsia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自学能力强，做事认真踏实，生活中乐于助人，能够妥善的处理周围的人际关系，无论实习还是正式工作都会恪尽职守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5457603" wp14:editId="54CD10A1">
                <wp:simplePos x="0" y="0"/>
                <wp:positionH relativeFrom="column">
                  <wp:posOffset>-767080</wp:posOffset>
                </wp:positionH>
                <wp:positionV relativeFrom="paragraph">
                  <wp:posOffset>1400810</wp:posOffset>
                </wp:positionV>
                <wp:extent cx="6684645" cy="395605"/>
                <wp:effectExtent l="0" t="0" r="40005" b="4445"/>
                <wp:wrapNone/>
                <wp:docPr id="12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95605"/>
                          <a:chOff x="5897" y="14030"/>
                          <a:chExt cx="10527" cy="623"/>
                        </a:xfrm>
                      </wpg:grpSpPr>
                      <wps:wsp>
                        <wps:cNvPr id="13" name="直接连接符 41"/>
                        <wps:cNvCnPr/>
                        <wps:spPr>
                          <a:xfrm>
                            <a:off x="6003" y="14616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文本框 85"/>
                        <wps:cNvSpPr txBox="1"/>
                        <wps:spPr>
                          <a:xfrm>
                            <a:off x="5897" y="14030"/>
                            <a:ext cx="207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5C1E7E4F" w14:textId="77777777" w:rsidR="00FD41F8" w:rsidRDefault="00E428AB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4" name="矩形 19"/>
                        <wps:cNvSpPr/>
                        <wps:spPr>
                          <a:xfrm>
                            <a:off x="5992" y="14581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57603" id="_x0000_s1058" style="position:absolute;margin-left:-60.4pt;margin-top:110.3pt;width:526.35pt;height:31.15pt;z-index:251668992" coordorigin="5897,14030" coordsize="10527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">
                <v:line id="直接连接符 41" o:spid="_x0000_s1059" style="position:absolute;visibility:visible;mso-wrap-style:square" from="6003,14616" to="16424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" strokecolor="gray" strokeweight="1.5pt">
                  <v:stroke joinstyle="miter"/>
                </v:line>
                <v:shape id="文本框 85" o:spid="_x0000_s1060" type="#_x0000_t202" style="position:absolute;left:5897;top:14030;width:20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5C1E7E4F" w14:textId="77777777" w:rsidR="00FD41F8" w:rsidRDefault="00E428AB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rect id="矩形 19" o:spid="_x0000_s1061" style="position:absolute;left:5992;top:14581;width:1230;height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" fillcolor="#5270a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03CB86" wp14:editId="5EA3C81E">
                <wp:simplePos x="0" y="0"/>
                <wp:positionH relativeFrom="column">
                  <wp:posOffset>-935355</wp:posOffset>
                </wp:positionH>
                <wp:positionV relativeFrom="paragraph">
                  <wp:posOffset>17145</wp:posOffset>
                </wp:positionV>
                <wp:extent cx="6935470" cy="786765"/>
                <wp:effectExtent l="0" t="0" r="0" b="0"/>
                <wp:wrapNone/>
                <wp:docPr id="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638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9BF94CE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440" w:lineRule="exact"/>
                              <w:ind w:left="907" w:hanging="357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016.09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2018.09 连续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两年获得辽宁省政府奖学金，获得一次大连市三好学生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45BCA091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440" w:lineRule="exact"/>
                              <w:ind w:left="907" w:hanging="357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2017.0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~2018.0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配合老师完成图书管理系统的开发，主要负责登陆注册页面，以及和数据库的交互</w:t>
                            </w:r>
                          </w:p>
                          <w:p w14:paraId="7068ACB8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440" w:lineRule="exact"/>
                              <w:ind w:left="907" w:hanging="357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018.03~2018.12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获得第二届辽宁省新媒体设计大赛三等奖</w:t>
                            </w:r>
                          </w:p>
                          <w:p w14:paraId="7AB70B12" w14:textId="77777777" w:rsidR="00FD41F8" w:rsidRDefault="00E428AB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440" w:lineRule="exact"/>
                              <w:ind w:left="907" w:hanging="357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2019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04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2019.05 CDIO亚洲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区域会议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优秀志愿者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获得“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校团委学生会优秀主席“称号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3CB86" id="_x0000_s1062" type="#_x0000_t202" style="position:absolute;margin-left:-73.65pt;margin-top:1.35pt;width:546.1pt;height:61.9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" filled="f" stroked="f">
                <v:textbox style="mso-fit-shape-to-text:t">
                  <w:txbxContent>
                    <w:p w14:paraId="79BF94CE" w14:textId="77777777" w:rsidR="00FD41F8" w:rsidRDefault="00E428AB">
                      <w:pPr>
                        <w:pStyle w:val="a7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440" w:lineRule="exact"/>
                        <w:ind w:left="907" w:hanging="357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016.09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2018.09 连续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两年获得辽宁省政府奖学金，获得一次大连市三好学生</w:t>
                      </w:r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</w:p>
                    <w:p w14:paraId="45BCA091" w14:textId="77777777" w:rsidR="00FD41F8" w:rsidRDefault="00E428AB">
                      <w:pPr>
                        <w:pStyle w:val="a7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440" w:lineRule="exact"/>
                        <w:ind w:left="907" w:hanging="357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2017.0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~2018.0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配合老师完成图书管理系统的开发，主要负责登陆注册页面，以及和数据库的交互</w:t>
                      </w:r>
                    </w:p>
                    <w:p w14:paraId="7068ACB8" w14:textId="77777777" w:rsidR="00FD41F8" w:rsidRDefault="00E428AB">
                      <w:pPr>
                        <w:pStyle w:val="a7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440" w:lineRule="exact"/>
                        <w:ind w:left="907" w:hanging="357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018.03~2018.12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获得第二届辽宁省新媒体设计大赛三等奖</w:t>
                      </w:r>
                    </w:p>
                    <w:p w14:paraId="7AB70B12" w14:textId="77777777" w:rsidR="00FD41F8" w:rsidRDefault="00E428AB">
                      <w:pPr>
                        <w:pStyle w:val="a7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440" w:lineRule="exact"/>
                        <w:ind w:left="907" w:hanging="357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2019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2"/>
                          <w:szCs w:val="22"/>
                        </w:rPr>
                        <w:t>04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2019.05 CDIO亚洲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区域会议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”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优秀志愿者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”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sz w:val="22"/>
                          <w:szCs w:val="22"/>
                        </w:rPr>
                        <w:t>获得“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sz w:val="22"/>
                          <w:szCs w:val="22"/>
                        </w:rPr>
                        <w:t>校团委学生会优秀主席“称号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C410B14" wp14:editId="7652D27B">
                <wp:simplePos x="0" y="0"/>
                <wp:positionH relativeFrom="column">
                  <wp:posOffset>-633095</wp:posOffset>
                </wp:positionH>
                <wp:positionV relativeFrom="paragraph">
                  <wp:posOffset>-358775</wp:posOffset>
                </wp:positionV>
                <wp:extent cx="6684645" cy="379730"/>
                <wp:effectExtent l="0" t="0" r="40005" b="1270"/>
                <wp:wrapNone/>
                <wp:docPr id="7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79730"/>
                          <a:chOff x="5897" y="11708"/>
                          <a:chExt cx="10527" cy="598"/>
                        </a:xfrm>
                      </wpg:grpSpPr>
                      <wps:wsp>
                        <wps:cNvPr id="9" name="直接连接符 40"/>
                        <wps:cNvCnPr/>
                        <wps:spPr>
                          <a:xfrm>
                            <a:off x="6003" y="12269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文本框 82"/>
                        <wps:cNvSpPr txBox="1"/>
                        <wps:spPr>
                          <a:xfrm>
                            <a:off x="5897" y="11708"/>
                            <a:ext cx="207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7110CE7" w14:textId="77777777" w:rsidR="00FD41F8" w:rsidRDefault="00E428AB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11" name="矩形 16"/>
                        <wps:cNvSpPr/>
                        <wps:spPr>
                          <a:xfrm>
                            <a:off x="5992" y="12234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10B14" id="_x0000_s1063" style="position:absolute;margin-left:-49.85pt;margin-top:-28.25pt;width:526.35pt;height:29.9pt;z-index:251670016" coordorigin="5897,11708" coordsize="10527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">
                <v:line id="直接连接符 40" o:spid="_x0000_s1064" style="position:absolute;visibility:visible;mso-wrap-style:square" from="6003,12269" to="16424,12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" strokecolor="gray" strokeweight="1.5pt">
                  <v:stroke joinstyle="miter"/>
                </v:line>
                <v:shape id="文本框 82" o:spid="_x0000_s1065" type="#_x0000_t202" style="position:absolute;left:5897;top:11708;width:20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77110CE7" w14:textId="77777777" w:rsidR="00FD41F8" w:rsidRDefault="00E428AB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rect id="矩形 16" o:spid="_x0000_s1066" style="position:absolute;left:5992;top:12234;width:1230;height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" fillcolor="#5270af" stroked="f" strokeweight="1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261BF2E" wp14:editId="5AF02359">
                <wp:simplePos x="0" y="0"/>
                <wp:positionH relativeFrom="column">
                  <wp:posOffset>-1125855</wp:posOffset>
                </wp:positionH>
                <wp:positionV relativeFrom="paragraph">
                  <wp:posOffset>9578340</wp:posOffset>
                </wp:positionV>
                <wp:extent cx="7559675" cy="184150"/>
                <wp:effectExtent l="0" t="0" r="3175" b="635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4150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040EDA98" id="矩形 153" o:spid="_x0000_s1026" style="position:absolute;left:0;text-align:left;margin-left:-88.65pt;margin-top:754.2pt;width:595.25pt;height:14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" fillcolor="#5270af" stroked="f" strokeweight="1pt"/>
            </w:pict>
          </mc:Fallback>
        </mc:AlternateContent>
      </w:r>
    </w:p>
    <w:sectPr w:rsidR="00FD41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9D32" w14:textId="77777777" w:rsidR="000B6F3A" w:rsidRDefault="000B6F3A" w:rsidP="008A160A">
      <w:r>
        <w:separator/>
      </w:r>
    </w:p>
  </w:endnote>
  <w:endnote w:type="continuationSeparator" w:id="0">
    <w:p w14:paraId="564CB79F" w14:textId="77777777" w:rsidR="000B6F3A" w:rsidRDefault="000B6F3A" w:rsidP="008A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C6F9" w14:textId="77777777" w:rsidR="000B6F3A" w:rsidRDefault="000B6F3A" w:rsidP="008A160A">
      <w:r>
        <w:separator/>
      </w:r>
    </w:p>
  </w:footnote>
  <w:footnote w:type="continuationSeparator" w:id="0">
    <w:p w14:paraId="2883E81C" w14:textId="77777777" w:rsidR="000B6F3A" w:rsidRDefault="000B6F3A" w:rsidP="008A1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521"/>
    <w:multiLevelType w:val="multilevel"/>
    <w:tmpl w:val="19697521"/>
    <w:lvl w:ilvl="0">
      <w:start w:val="2016"/>
      <w:numFmt w:val="bullet"/>
      <w:lvlText w:val="●"/>
      <w:lvlJc w:val="left"/>
      <w:pPr>
        <w:ind w:left="644" w:hanging="360"/>
      </w:pPr>
      <w:rPr>
        <w:rFonts w:ascii="微软雅黑" w:eastAsia="微软雅黑" w:hAnsi="微软雅黑" w:cs="微软雅黑" w:hint="eastAsia"/>
        <w:color w:val="auto"/>
        <w:sz w:val="21"/>
      </w:rPr>
    </w:lvl>
    <w:lvl w:ilvl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abstractNum w:abstractNumId="1" w15:restartNumberingAfterBreak="0">
    <w:nsid w:val="31944718"/>
    <w:multiLevelType w:val="multilevel"/>
    <w:tmpl w:val="31944718"/>
    <w:lvl w:ilvl="0">
      <w:start w:val="1"/>
      <w:numFmt w:val="decimal"/>
      <w:lvlText w:val="(%1)"/>
      <w:lvlJc w:val="left"/>
      <w:pPr>
        <w:ind w:left="19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17" w:hanging="420"/>
      </w:pPr>
    </w:lvl>
    <w:lvl w:ilvl="2">
      <w:start w:val="1"/>
      <w:numFmt w:val="lowerRoman"/>
      <w:lvlText w:val="%3."/>
      <w:lvlJc w:val="right"/>
      <w:pPr>
        <w:ind w:left="2837" w:hanging="420"/>
      </w:pPr>
    </w:lvl>
    <w:lvl w:ilvl="3">
      <w:start w:val="1"/>
      <w:numFmt w:val="decimal"/>
      <w:lvlText w:val="%4."/>
      <w:lvlJc w:val="left"/>
      <w:pPr>
        <w:ind w:left="3257" w:hanging="420"/>
      </w:pPr>
    </w:lvl>
    <w:lvl w:ilvl="4">
      <w:start w:val="1"/>
      <w:numFmt w:val="lowerLetter"/>
      <w:lvlText w:val="%5)"/>
      <w:lvlJc w:val="left"/>
      <w:pPr>
        <w:ind w:left="3677" w:hanging="420"/>
      </w:pPr>
    </w:lvl>
    <w:lvl w:ilvl="5">
      <w:start w:val="1"/>
      <w:numFmt w:val="lowerRoman"/>
      <w:lvlText w:val="%6."/>
      <w:lvlJc w:val="right"/>
      <w:pPr>
        <w:ind w:left="4097" w:hanging="420"/>
      </w:pPr>
    </w:lvl>
    <w:lvl w:ilvl="6">
      <w:start w:val="1"/>
      <w:numFmt w:val="decimal"/>
      <w:lvlText w:val="%7."/>
      <w:lvlJc w:val="left"/>
      <w:pPr>
        <w:ind w:left="4517" w:hanging="420"/>
      </w:pPr>
    </w:lvl>
    <w:lvl w:ilvl="7">
      <w:start w:val="1"/>
      <w:numFmt w:val="lowerLetter"/>
      <w:lvlText w:val="%8)"/>
      <w:lvlJc w:val="left"/>
      <w:pPr>
        <w:ind w:left="4937" w:hanging="420"/>
      </w:pPr>
    </w:lvl>
    <w:lvl w:ilvl="8">
      <w:start w:val="1"/>
      <w:numFmt w:val="lowerRoman"/>
      <w:lvlText w:val="%9."/>
      <w:lvlJc w:val="right"/>
      <w:pPr>
        <w:ind w:left="5357" w:hanging="420"/>
      </w:pPr>
    </w:lvl>
  </w:abstractNum>
  <w:abstractNum w:abstractNumId="2" w15:restartNumberingAfterBreak="0">
    <w:nsid w:val="3E4F234D"/>
    <w:multiLevelType w:val="multilevel"/>
    <w:tmpl w:val="3E4F234D"/>
    <w:lvl w:ilvl="0">
      <w:start w:val="1"/>
      <w:numFmt w:val="decimalEnclosedCircle"/>
      <w:lvlText w:val="%1"/>
      <w:lvlJc w:val="left"/>
      <w:pPr>
        <w:ind w:left="2040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538B46BE"/>
    <w:multiLevelType w:val="multilevel"/>
    <w:tmpl w:val="538B46BE"/>
    <w:lvl w:ilvl="0">
      <w:start w:val="1"/>
      <w:numFmt w:val="decimal"/>
      <w:lvlText w:val="(%1)"/>
      <w:lvlJc w:val="left"/>
      <w:pPr>
        <w:ind w:left="19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17" w:hanging="420"/>
      </w:pPr>
    </w:lvl>
    <w:lvl w:ilvl="2">
      <w:start w:val="1"/>
      <w:numFmt w:val="lowerRoman"/>
      <w:lvlText w:val="%3."/>
      <w:lvlJc w:val="right"/>
      <w:pPr>
        <w:ind w:left="2837" w:hanging="420"/>
      </w:pPr>
    </w:lvl>
    <w:lvl w:ilvl="3">
      <w:start w:val="1"/>
      <w:numFmt w:val="decimal"/>
      <w:lvlText w:val="%4."/>
      <w:lvlJc w:val="left"/>
      <w:pPr>
        <w:ind w:left="3257" w:hanging="420"/>
      </w:pPr>
    </w:lvl>
    <w:lvl w:ilvl="4">
      <w:start w:val="1"/>
      <w:numFmt w:val="lowerLetter"/>
      <w:lvlText w:val="%5)"/>
      <w:lvlJc w:val="left"/>
      <w:pPr>
        <w:ind w:left="3677" w:hanging="420"/>
      </w:pPr>
    </w:lvl>
    <w:lvl w:ilvl="5">
      <w:start w:val="1"/>
      <w:numFmt w:val="lowerRoman"/>
      <w:lvlText w:val="%6."/>
      <w:lvlJc w:val="right"/>
      <w:pPr>
        <w:ind w:left="4097" w:hanging="420"/>
      </w:pPr>
    </w:lvl>
    <w:lvl w:ilvl="6">
      <w:start w:val="1"/>
      <w:numFmt w:val="decimal"/>
      <w:lvlText w:val="%7."/>
      <w:lvlJc w:val="left"/>
      <w:pPr>
        <w:ind w:left="4517" w:hanging="420"/>
      </w:pPr>
    </w:lvl>
    <w:lvl w:ilvl="7">
      <w:start w:val="1"/>
      <w:numFmt w:val="lowerLetter"/>
      <w:lvlText w:val="%8)"/>
      <w:lvlJc w:val="left"/>
      <w:pPr>
        <w:ind w:left="4937" w:hanging="420"/>
      </w:pPr>
    </w:lvl>
    <w:lvl w:ilvl="8">
      <w:start w:val="1"/>
      <w:numFmt w:val="lowerRoman"/>
      <w:lvlText w:val="%9."/>
      <w:lvlJc w:val="right"/>
      <w:pPr>
        <w:ind w:left="5357" w:hanging="420"/>
      </w:pPr>
    </w:lvl>
  </w:abstractNum>
  <w:abstractNum w:abstractNumId="4" w15:restartNumberingAfterBreak="0">
    <w:nsid w:val="595930C1"/>
    <w:multiLevelType w:val="singleLevel"/>
    <w:tmpl w:val="595930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110691A"/>
    <w:multiLevelType w:val="multilevel"/>
    <w:tmpl w:val="6110691A"/>
    <w:lvl w:ilvl="0">
      <w:start w:val="1"/>
      <w:numFmt w:val="decimal"/>
      <w:lvlText w:val="（%1）"/>
      <w:lvlJc w:val="left"/>
      <w:pPr>
        <w:ind w:left="21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70" w:hanging="420"/>
      </w:pPr>
    </w:lvl>
    <w:lvl w:ilvl="2">
      <w:start w:val="1"/>
      <w:numFmt w:val="lowerRoman"/>
      <w:lvlText w:val="%3."/>
      <w:lvlJc w:val="right"/>
      <w:pPr>
        <w:ind w:left="2690" w:hanging="420"/>
      </w:pPr>
    </w:lvl>
    <w:lvl w:ilvl="3">
      <w:start w:val="1"/>
      <w:numFmt w:val="decimal"/>
      <w:lvlText w:val="%4."/>
      <w:lvlJc w:val="left"/>
      <w:pPr>
        <w:ind w:left="3110" w:hanging="420"/>
      </w:pPr>
    </w:lvl>
    <w:lvl w:ilvl="4">
      <w:start w:val="1"/>
      <w:numFmt w:val="lowerLetter"/>
      <w:lvlText w:val="%5)"/>
      <w:lvlJc w:val="left"/>
      <w:pPr>
        <w:ind w:left="3530" w:hanging="420"/>
      </w:pPr>
    </w:lvl>
    <w:lvl w:ilvl="5">
      <w:start w:val="1"/>
      <w:numFmt w:val="lowerRoman"/>
      <w:lvlText w:val="%6."/>
      <w:lvlJc w:val="right"/>
      <w:pPr>
        <w:ind w:left="3950" w:hanging="420"/>
      </w:pPr>
    </w:lvl>
    <w:lvl w:ilvl="6">
      <w:start w:val="1"/>
      <w:numFmt w:val="decimal"/>
      <w:lvlText w:val="%7."/>
      <w:lvlJc w:val="left"/>
      <w:pPr>
        <w:ind w:left="4370" w:hanging="420"/>
      </w:pPr>
    </w:lvl>
    <w:lvl w:ilvl="7">
      <w:start w:val="1"/>
      <w:numFmt w:val="lowerLetter"/>
      <w:lvlText w:val="%8)"/>
      <w:lvlJc w:val="left"/>
      <w:pPr>
        <w:ind w:left="4790" w:hanging="420"/>
      </w:pPr>
    </w:lvl>
    <w:lvl w:ilvl="8">
      <w:start w:val="1"/>
      <w:numFmt w:val="lowerRoman"/>
      <w:lvlText w:val="%9."/>
      <w:lvlJc w:val="right"/>
      <w:pPr>
        <w:ind w:left="5210" w:hanging="420"/>
      </w:pPr>
    </w:lvl>
  </w:abstractNum>
  <w:abstractNum w:abstractNumId="6" w15:restartNumberingAfterBreak="0">
    <w:nsid w:val="6C932008"/>
    <w:multiLevelType w:val="multilevel"/>
    <w:tmpl w:val="6C932008"/>
    <w:lvl w:ilvl="0">
      <w:start w:val="1"/>
      <w:numFmt w:val="decimalEnclosedCircle"/>
      <w:lvlText w:val="%1"/>
      <w:lvlJc w:val="left"/>
      <w:pPr>
        <w:ind w:left="1920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num w:numId="1" w16cid:durableId="1991515629">
    <w:abstractNumId w:val="3"/>
  </w:num>
  <w:num w:numId="2" w16cid:durableId="218519073">
    <w:abstractNumId w:val="4"/>
  </w:num>
  <w:num w:numId="3" w16cid:durableId="204024695">
    <w:abstractNumId w:val="2"/>
  </w:num>
  <w:num w:numId="4" w16cid:durableId="1065951961">
    <w:abstractNumId w:val="1"/>
  </w:num>
  <w:num w:numId="5" w16cid:durableId="845443292">
    <w:abstractNumId w:val="5"/>
  </w:num>
  <w:num w:numId="6" w16cid:durableId="2023046822">
    <w:abstractNumId w:val="6"/>
  </w:num>
  <w:num w:numId="7" w16cid:durableId="5415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9A3632"/>
    <w:rsid w:val="0001008B"/>
    <w:rsid w:val="00013B65"/>
    <w:rsid w:val="000320F0"/>
    <w:rsid w:val="00042D67"/>
    <w:rsid w:val="0006555E"/>
    <w:rsid w:val="0009162D"/>
    <w:rsid w:val="000A28DE"/>
    <w:rsid w:val="000A6E67"/>
    <w:rsid w:val="000B6F3A"/>
    <w:rsid w:val="000D4B60"/>
    <w:rsid w:val="000E74BC"/>
    <w:rsid w:val="000F4192"/>
    <w:rsid w:val="001045AF"/>
    <w:rsid w:val="00144AB9"/>
    <w:rsid w:val="00192A5B"/>
    <w:rsid w:val="00194AA8"/>
    <w:rsid w:val="001D771B"/>
    <w:rsid w:val="001E40B5"/>
    <w:rsid w:val="001E44C9"/>
    <w:rsid w:val="0020065E"/>
    <w:rsid w:val="00216A06"/>
    <w:rsid w:val="00217E0D"/>
    <w:rsid w:val="00227407"/>
    <w:rsid w:val="002275F9"/>
    <w:rsid w:val="0024157B"/>
    <w:rsid w:val="00263FE4"/>
    <w:rsid w:val="00266C35"/>
    <w:rsid w:val="002875FD"/>
    <w:rsid w:val="002B2614"/>
    <w:rsid w:val="002C2CA6"/>
    <w:rsid w:val="002D0CD6"/>
    <w:rsid w:val="002E1BFA"/>
    <w:rsid w:val="002F2FF7"/>
    <w:rsid w:val="002F74DB"/>
    <w:rsid w:val="00303366"/>
    <w:rsid w:val="00303969"/>
    <w:rsid w:val="00312316"/>
    <w:rsid w:val="00313D66"/>
    <w:rsid w:val="00322B36"/>
    <w:rsid w:val="00323971"/>
    <w:rsid w:val="00366F34"/>
    <w:rsid w:val="00381FF1"/>
    <w:rsid w:val="003938C3"/>
    <w:rsid w:val="003A545A"/>
    <w:rsid w:val="003D1AE3"/>
    <w:rsid w:val="003D243A"/>
    <w:rsid w:val="003E2994"/>
    <w:rsid w:val="003E7B1B"/>
    <w:rsid w:val="00403895"/>
    <w:rsid w:val="00413CAB"/>
    <w:rsid w:val="00457AA6"/>
    <w:rsid w:val="00482C85"/>
    <w:rsid w:val="004844A6"/>
    <w:rsid w:val="00486701"/>
    <w:rsid w:val="00493D01"/>
    <w:rsid w:val="00494CA7"/>
    <w:rsid w:val="004B0C39"/>
    <w:rsid w:val="004B6557"/>
    <w:rsid w:val="004B7C07"/>
    <w:rsid w:val="004E6B05"/>
    <w:rsid w:val="004E6CE5"/>
    <w:rsid w:val="004F09DE"/>
    <w:rsid w:val="00503150"/>
    <w:rsid w:val="00526235"/>
    <w:rsid w:val="005460EC"/>
    <w:rsid w:val="00557F5F"/>
    <w:rsid w:val="00583AE8"/>
    <w:rsid w:val="005C3D90"/>
    <w:rsid w:val="006643EC"/>
    <w:rsid w:val="006742D4"/>
    <w:rsid w:val="00683492"/>
    <w:rsid w:val="0068456F"/>
    <w:rsid w:val="00685153"/>
    <w:rsid w:val="006950D2"/>
    <w:rsid w:val="006976FD"/>
    <w:rsid w:val="006B4BEC"/>
    <w:rsid w:val="006C5CF4"/>
    <w:rsid w:val="006E17D7"/>
    <w:rsid w:val="006E42F5"/>
    <w:rsid w:val="006F07AE"/>
    <w:rsid w:val="006F0E31"/>
    <w:rsid w:val="007127F3"/>
    <w:rsid w:val="00744D3D"/>
    <w:rsid w:val="00745864"/>
    <w:rsid w:val="00746641"/>
    <w:rsid w:val="00746B40"/>
    <w:rsid w:val="007504E9"/>
    <w:rsid w:val="00753228"/>
    <w:rsid w:val="00756575"/>
    <w:rsid w:val="00757C5E"/>
    <w:rsid w:val="007663BC"/>
    <w:rsid w:val="007A45DF"/>
    <w:rsid w:val="007B0B66"/>
    <w:rsid w:val="007C6A5D"/>
    <w:rsid w:val="007D394B"/>
    <w:rsid w:val="007D525D"/>
    <w:rsid w:val="007E020F"/>
    <w:rsid w:val="00821CB7"/>
    <w:rsid w:val="00854FB9"/>
    <w:rsid w:val="00861C16"/>
    <w:rsid w:val="00871479"/>
    <w:rsid w:val="00876761"/>
    <w:rsid w:val="00891CAC"/>
    <w:rsid w:val="008A160A"/>
    <w:rsid w:val="008A6911"/>
    <w:rsid w:val="008C3020"/>
    <w:rsid w:val="008C4550"/>
    <w:rsid w:val="008F6238"/>
    <w:rsid w:val="0092315F"/>
    <w:rsid w:val="009452B1"/>
    <w:rsid w:val="00975919"/>
    <w:rsid w:val="00987361"/>
    <w:rsid w:val="009A10B9"/>
    <w:rsid w:val="009A11F0"/>
    <w:rsid w:val="009A1B6C"/>
    <w:rsid w:val="009A31B0"/>
    <w:rsid w:val="009B0EB4"/>
    <w:rsid w:val="009B4F44"/>
    <w:rsid w:val="009B6CE8"/>
    <w:rsid w:val="009D54FB"/>
    <w:rsid w:val="009E4369"/>
    <w:rsid w:val="009E603F"/>
    <w:rsid w:val="00A21721"/>
    <w:rsid w:val="00A21E0D"/>
    <w:rsid w:val="00A265D8"/>
    <w:rsid w:val="00A26EC8"/>
    <w:rsid w:val="00A414B7"/>
    <w:rsid w:val="00A426B0"/>
    <w:rsid w:val="00A9509E"/>
    <w:rsid w:val="00A95C0A"/>
    <w:rsid w:val="00AB6FD1"/>
    <w:rsid w:val="00B07342"/>
    <w:rsid w:val="00B50702"/>
    <w:rsid w:val="00B70751"/>
    <w:rsid w:val="00B97AE5"/>
    <w:rsid w:val="00BD2795"/>
    <w:rsid w:val="00BD4E75"/>
    <w:rsid w:val="00BE4726"/>
    <w:rsid w:val="00C06028"/>
    <w:rsid w:val="00C2246B"/>
    <w:rsid w:val="00C5634D"/>
    <w:rsid w:val="00CD623E"/>
    <w:rsid w:val="00CF3EC8"/>
    <w:rsid w:val="00D23AB2"/>
    <w:rsid w:val="00D244F9"/>
    <w:rsid w:val="00D328DA"/>
    <w:rsid w:val="00D37343"/>
    <w:rsid w:val="00D412DE"/>
    <w:rsid w:val="00D500C4"/>
    <w:rsid w:val="00D9251A"/>
    <w:rsid w:val="00DA4CBD"/>
    <w:rsid w:val="00DC399A"/>
    <w:rsid w:val="00DD2280"/>
    <w:rsid w:val="00DF1110"/>
    <w:rsid w:val="00DF55AE"/>
    <w:rsid w:val="00E1432C"/>
    <w:rsid w:val="00E1581A"/>
    <w:rsid w:val="00E15A2D"/>
    <w:rsid w:val="00E33341"/>
    <w:rsid w:val="00E41080"/>
    <w:rsid w:val="00E428AB"/>
    <w:rsid w:val="00E44B53"/>
    <w:rsid w:val="00E579E0"/>
    <w:rsid w:val="00E61367"/>
    <w:rsid w:val="00E91992"/>
    <w:rsid w:val="00EA7A97"/>
    <w:rsid w:val="00EB21C2"/>
    <w:rsid w:val="00EB64AE"/>
    <w:rsid w:val="00EC4919"/>
    <w:rsid w:val="00EC7AFE"/>
    <w:rsid w:val="00EE759F"/>
    <w:rsid w:val="00F37C5C"/>
    <w:rsid w:val="00F53D20"/>
    <w:rsid w:val="00F62092"/>
    <w:rsid w:val="00F806AA"/>
    <w:rsid w:val="00FB1E51"/>
    <w:rsid w:val="00FD41F8"/>
    <w:rsid w:val="00FD7CEC"/>
    <w:rsid w:val="00FF0ABC"/>
    <w:rsid w:val="00FF3911"/>
    <w:rsid w:val="03791151"/>
    <w:rsid w:val="05D62603"/>
    <w:rsid w:val="08463DC8"/>
    <w:rsid w:val="0EF154B1"/>
    <w:rsid w:val="198E1319"/>
    <w:rsid w:val="1B9832DF"/>
    <w:rsid w:val="1E3659B1"/>
    <w:rsid w:val="1E601550"/>
    <w:rsid w:val="201663AA"/>
    <w:rsid w:val="2C9A3632"/>
    <w:rsid w:val="3A057A35"/>
    <w:rsid w:val="3E474361"/>
    <w:rsid w:val="4466390E"/>
    <w:rsid w:val="4AC14AAB"/>
    <w:rsid w:val="4D3D0C4D"/>
    <w:rsid w:val="508D1B17"/>
    <w:rsid w:val="53175746"/>
    <w:rsid w:val="5AAC5A8F"/>
    <w:rsid w:val="63D24F12"/>
    <w:rsid w:val="6D553B61"/>
    <w:rsid w:val="73D61E11"/>
    <w:rsid w:val="7500156D"/>
    <w:rsid w:val="7EE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D7A932"/>
  <w15:docId w15:val="{F095749A-3DD4-499B-AEB6-2CF9F80B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39.106.161.170:800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39.106.161.170:800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juejin.im/user/5c2de757e51d452f4d1a3e5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39.106.161.170:800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uejin.im/user/5c2de757e51d452f4d1a3e5e" TargetMode="External"/><Relationship Id="rId10" Type="http://schemas.openxmlformats.org/officeDocument/2006/relationships/hyperlink" Target="http://39.106.161.170:8000" TargetMode="External"/><Relationship Id="rId4" Type="http://schemas.openxmlformats.org/officeDocument/2006/relationships/styles" Target="styles.xml"/><Relationship Id="rId9" Type="http://schemas.openxmlformats.org/officeDocument/2006/relationships/hyperlink" Target="http://39.106.161.170:8000" TargetMode="External"/><Relationship Id="rId14" Type="http://schemas.openxmlformats.org/officeDocument/2006/relationships/hyperlink" Target="http://39.106.161.170:80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5F168-B5F5-4897-96F0-FD2E9204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简历-七芒星简历求职简历简洁简历个性简历创意简历123.docx</Template>
  <TotalTime>10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lv jianchao</cp:lastModifiedBy>
  <cp:revision>5</cp:revision>
  <dcterms:created xsi:type="dcterms:W3CDTF">2022-03-13T03:07:00Z</dcterms:created>
  <dcterms:modified xsi:type="dcterms:W3CDTF">2022-11-06T15:26:00Z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